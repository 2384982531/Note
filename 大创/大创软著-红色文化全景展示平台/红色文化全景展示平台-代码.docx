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id="app"&gt;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&lt;router-view&gt;&lt;/router-view&gt;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name: 'App',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created()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if(sessionStorage.getItem('state'))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this.$store.replaceState(Object.assign({},this.$store.state,JSON.parse(sessionStorage.getItem('state'))));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window.addEventListener('beforeunload',()=&gt;{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sessionStorage.setItem('state',JSON.stringify(this.$store.state))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 createApp } from 'vue'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App from './App.vue'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"@/router/index.js";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axiosInstance from "@/api";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store from "@/store";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'@imengyu/vue3-context-menu/lib/vue3-context-menu.css'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ContextMenu from '@imengyu/vue3-context-menu'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app = createApp(App)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app.use(store)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app.use(router)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app.use(ContextMenu)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app.config.globalProperties.$axios = axiosInstance;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app.mount('#app')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axiosInstance from "@/api/index";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{blobToBase64} from "@/utils/BlobData"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{access} from "@babel/core/lib/config/validation/option-assertions";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axios = axiosInstance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getVercodeimg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axios.get('/api/captcha/',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responseType: 'arraybuffer'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getEmailCode = (email)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axios.get(`/api/emcode/?email=${email}`)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registerRequest = (user, pwd, email, valid_code)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axios.post('/api/register/',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user: user,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pwd: pwd,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email: email,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valid_code: valid_code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getUserList = (nid, startIndex, pageSize, query, admin)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'/api/admin/getuser/',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startIndex: startIndex, // 起始索引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pageSize: pageSize, // 每页条数,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query: query,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admin: admin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submit360 = (nid, data, describe)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axios.post('/api/submit/360/',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data: 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describe: describe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'Content-Type': 'application/json'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get360List = (page, pageSize)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axios.get(`/api/get/360/?page=${page}&amp;pageSize=${pageSize}`)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get360 = (nid)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axios.get(`/api/get/360/display/?nid=${nid}`)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changeUser = (nid, changenid, username, state, user_group, email, is_new_pasword, new_password)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'/api/admin/changeuser/',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changenid: changenid,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username: username,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state: state,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user_group: user_group,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email: email,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is_new_pasword: is_new_pasword,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new_password: new_password,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deleteUser = (nid, selected_nids)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'/api/admin/delete/user/',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selected_nids: selected_nids,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delete3D = (nid, 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'/api/admin/delete/3D/',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id: 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getTagList = (nid)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'/api/admin/get/taglist/',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getArticleList = (nid, startIndex, catrgpryvalue, tagvalue, query, status)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'/api/admin/get/articlelist/',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startIndex: startIndex, // 起始索引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catrgpryvalue: catrgpryvalue,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tagvalue: tagvalue,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query: query,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status: status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getInfo = (nid)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'/api/get/info/',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nid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changeUserInfo = (data)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axios.post(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'/api/people/change/',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data: data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Accept: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'Content-Type': 'application/json',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};import Axios from 'axios'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axiosInstance = Axios.create({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withCredentials:true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axiosInstance.interceptors.request.use((config)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config.headers['X-Requested-With'] = 'XMLHttpRequest';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regex = /.*csrftoken=([^;.]*).*$/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config.headers['X-CSRFToken'] = document.cookie.match(regex) === null ? null : document.cookie.match(regex)[1]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config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axiosInstance.interceptors.response.use(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response =&gt;{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response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Promise.reject(error)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axiosInstance&lt;template&gt;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&lt;canvas ref="canvasRef" class="three" id="three"&gt;&lt;/canvas&gt;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class="content"&gt;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 class="tooltip" id="tooltip"&gt;{{ tooltopContent }}&lt;/div&gt;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 setup&gt;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* as THREE from 'three';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{OrbitControls} from 'three/examples/jsm/controls/OrbitControls';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{onMounted, ref} from 'vue';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{useRoute} from "vue-router";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{useStore} from "vuex";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{get360}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canvasRef = ref(null);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scene;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camera;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sphere, controls, renderer, rayCaster;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curr =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dataList =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tooltopContent = ref(null); // 展示的内容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currImage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const store = useStore();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nid = store.getters.getId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(nid)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get360(nid).then(responser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 = responser.data.data;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switchScene(dataList['spots'][0].image.url, 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alert('数据加载失败')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initThree()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scene = new THREE.Scene();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camera = new THREE.PerspectiveCamera(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60,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window.innerWidth / window.innerHeight,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1,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1000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rayCaster = new THREE.Raycaster();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camera.position.z = 5;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renderer = new THREE.WebGLRenderer({canvas: canvasRef.value});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renderer.setSize(window.innerWidth, window.innerHeight);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controls = new OrbitControls(camera, renderer.domElement);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controls.rotateSpeed = 0.5;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controls.zoomSpeed = 1.2;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controls.panSpeed = 0.8;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loadModel(url)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sphereGeometry = new THREE.SphereGeometry(50, 32, 32);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const texture = new THREE.TextureLoader().load(url);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const material = new THREE.MeshBasicMaterial({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map: texture,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side: THREE.DoubleSide,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transparent: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sphere = new THREE.Mesh(sphereGeometry, material);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scene.add(sphere)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animate()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requestAnimationFrame(animate);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renderer.render(scene, 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controls.update();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switchScene(url, 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canvasRef.value.removeEventListener('click', onClick);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canvasRef.value.removeEventListener('mousemove', onMousemove,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currImage = '/api' + url;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curr = index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scene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sphere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initThree()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console.log(currImage)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loadModel(currImage);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animate()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for (let i = 0; i &lt; dataList['spots'][curr].tips.length;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changeAddSprite(dataList['spots'][curr]['tips'][i])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canvasRef.value.addEventListener('click', onClick);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canvasRef.value.addEventListener('mousemove', onMousemove,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onClick(event)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event.preventDefault();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x = ((event.clientX - document.getElementById("three").getBoundingClientRect().left) / document.getElementById("three").offsetWidth) * 2 - 1;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y = -((event.clientY - document.getElementById("three").getBoundingClientRect().top) / document.getElementById("three").offsetHeight) * 2 + 1;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standardVector = new THREE.Vector3(x, y, 1);// 标准设备坐标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worldVector = standardVector.unproject(camera);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ray = worldVector.sub(camera.position).normalize();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rayCaster.set(camera.position, ray);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const objs = rayCaster.intersectObjects(sphere.children, true);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(objs.length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spriteClick = objs[0].object;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index = spriteClick.content.next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(index !== -1)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switchScene(dataList['spots'][index].image.url, index)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changeAddSprite(data)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spriteMap = new THREE.TextureLoader().load('/api' + data.image.url);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spriteMap.needsUpdate =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spriteMaterial = new THREE.SpriteMaterial({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map: spriteMap,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transparent: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alphaTest: 0.5,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newsprite = new THREE.Sprite(spriteMaterial);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newsprite.name = data.tip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newsprite.position.copy(data.position);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newsprite.scale.set(5, 5, 1)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newsprite.center = new THREE.Vector2(0.5, 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newsprite.content = data.content;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sphere.add(newsprite);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onMousemove(e)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three = document.getElementById("three")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x = ((e.clientX - three.getBoundingClientRect().left) / three.offsetWidth) * 2 - 1;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y = -((e.clientY - three.getBoundingClientRect().top) / three.offsetHeight) * 2 + 1;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mouse = new THREE.Vector2(x, y);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rayCaster.setFromCamera(mouse, camera)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intersects = rayCaster.intersectObjects(sphere.children, true);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tooltip = document.getElementById('tooltip');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(intersects.length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p = intersects[0].object.position.clone().project(camera);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(intersects[0].object.content.showTip)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tooltopContent.value = intersects[0].object.content.text;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tooltip.style.top = ((-1 * p.y + 1) * three.offsetHeight / 2) + 'px';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tooltip.style.left = ((p.x + 1) * three.offsetWidth / 2) + 'px'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tooltip.style.top = '0';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tooltip.style.left = '0'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tooltopContent.value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.three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100vh;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block;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.content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font-family: serif;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rgba(0, 0, 0, .77);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.tooltip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absolute;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top: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left: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transform: translate3d(-70%, -110%, 0);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transition: opacity .3s;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rgba(0, 0, 0, 0.8); /* 使用rgba来设置黑色背景和透明度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box-shadow: 0 0 10px rgba(0, 0, 0, 0.5); /* 添加阴影效果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#fff; /* 设置文本颜色为白色，以确保文本在黑色背景上可见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:default-active="this.$router.path"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class="el-menu-demo"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mode="horizontal"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:ellipsis="false"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@select="handleSelect"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router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&lt;el-menu-item index="/"&gt;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&lt;el-image class="logo" src="/logo.png"&gt;&lt;/el-image&gt;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&lt;el-menu-item index="/360"&gt;3D展馆&lt;/el-menu-item&gt;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 class="flex-grow"/&gt;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&lt;el-menu-item v-if="getLogin" index="/login"&gt;登录&lt;/el-menu-item&gt;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&lt;el-menu-item v-if="getLogin" index="/register"&gt;注册&lt;/el-menu-item&gt;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&lt;el-dropdown :hide-on-click="true" :disabled="getLogin" @command="dropdownFun"&gt;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&lt;span class="el-dropdown-link"&gt;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&lt;el-avatar v-bind:src="'/api/'+getAvatar"&gt;&lt;/el-avatar&gt;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&lt;el-text&gt;{{ getUsername }}&lt;/el-text&gt;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&lt;template #dropdown&gt;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&lt;el-dropdown-menu router style="color: #e0e0e0"&gt;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&lt;el-dropdown-item :command="'people'"&gt;个人中心&lt;/el-dropdown-item&gt;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&lt;el-dropdown-item :command="'editor'"&gt;系统信息&lt;/el-dropdown-item&gt;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&lt;el-dropdown-item :command="'admin'"&gt;后台管理&lt;/el-dropdown-item&gt;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&lt;el-dropdown-item :command="'logout'"&gt;注销&lt;/el-dropdown-item&gt;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&lt;/el-dropdown-menu&gt;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&lt;/el-menu&gt;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{ElMessage, ElMessageBox}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activeIndex: '1',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handleSelect(key, keyPath)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dropdownFun(comment)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(comment === 'logout')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this.exit()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(comment === 'editor')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router.push('/editor')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(comment === 'admin')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router.push('/adminmanage')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(comment === 'people')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router.push('/people')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exit()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ElMessageBox.confirm('此操作将注销登录, 是否继续?', '提示',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confirmButtonText: '确定',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cancelButtonText: '取消',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type: 'warning'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}).then(()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(sessionStorage.getItem('state'))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sessionStorage.removeItem('state');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this.$router.push('/');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this.$store.commit("logout")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type: 'success',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message: "退出成功"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type: "info",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message: "已取消操作"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computed: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getAvatar()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this.$store.state.user.user.avatar;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getUsername()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this.$store.state.user.user.username;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getLogin()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!this.$store.state.user.user.is_login;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.el-menu-demo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background: #56000B;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box-shadow: 0 2px 4px rgba(0, 0, 0, 0.1);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.el-menu--horizontal &gt; .el-menu-item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#e0e0e0;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.flex-grow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flex-grow: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:deep(:focus)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outline: none;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.logo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64px;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64px;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&lt;el-card shadow="always" class="card"&gt;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class="card-headel"&gt;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&lt;span&gt;全景管理&lt;/span&gt;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class="card-tools"&gt;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class="tools-btn"&gt;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&lt;button class="tools-dele-btn" @click="handleAdd"&gt;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&lt;Plus/&gt;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&lt;span&gt;添加&lt;/span&gt;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class="select"&gt;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&lt;el-select v-model="catrgpryvalue" class="m-2" placeholder="文章分类" @change="handleSelect"&gt;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v-for="item in options"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:key="item.value"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:label="item.label"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:value="item.value"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&lt;/el-select&gt;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&lt;el-select v-model="tagvalue" class="m-2" placeholder="文章标签" @change="handleSelect"&gt;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v-for="item in optionsTag"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:key="item.value"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:label="item.label"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:value="item.value"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&lt;/el-select&gt;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&lt;el-select v-model="blogstatusvalue" class="m-2" placeholder="文章状态" @change="handleSelect"&gt;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v-for="item in blogstatus"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:key="item.value"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:label="item.label"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:value="item.value"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&lt;/el-select&gt;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class="tools-search"&gt;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v-model="state"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popper-class="my-autocomplete"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placeholder="输入关键字"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@keydown.enter.native="handleSelect"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&lt;template #suffix&gt;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&lt;el-icon class="el-input__icon" @click="handleSelect"&gt;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&lt;Search/&gt;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class="card-user-list"&gt;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class="card-list" shadow="never"&gt;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&lt;ul class="infinite-list" style="overflow: auto"&gt;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&lt;li v-for="item in userData" :key="item.nid"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class="infinite-list-item"&gt;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&lt;div class="active"&gt;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&lt;div class="active-left"&gt;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&lt;el-image :src="'/api/'+item.url" class="active-left-img"&gt;&lt;/el-image&gt;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&lt;div class="active-right"&gt;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&lt;div class="title" v-html="item.title"&gt;&lt;/div&gt;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&lt;div class="time"&gt;{{ formatTimestamp(item.update_time) }}&lt;/div&gt;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&lt;div class="content"&gt;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&lt;div class="address"&gt;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&lt;span&gt;{{ item.province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&lt;span&gt;-&lt;/span&gt;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&lt;span&gt;{{ item.city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&lt;span&gt;-&lt;/span&gt;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&lt;span&gt;{{ item.county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&lt;div class="active-tools"&gt;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&lt;ElButton text @click="handEditor(item.nid)"&gt;编辑&lt;/ElButton&gt;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&lt;ElButton text @click="handDisplay(item.nid,item.title)"&gt;浏览&lt;/ElButton&gt;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&lt;ElButton text @click="handDelete(item.nid)"&gt;删除&lt;/ElButton&gt;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&lt;el-divider/&gt;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&lt;/li&gt;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&lt;/ul&gt;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class="pagination-container"&gt;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&lt;el-pagination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background layout="prev, pager, next,total"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:current-page="currentPage"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:total="total"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@current-change="handlePageChange"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&gt;&lt;/el-pagination&gt;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 lang="jsx"&gt;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{Plus, Search} from "@element-plus/icons-vue";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{onMounted, 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{delete3D, get360List, getTagList}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{useStore} from "vuex";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{formatTimestamp} from "@/utils/BlobData";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{Plus, Search},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state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store = useStore();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userData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filteredUserData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catrgpryvalue = ref("不限类型");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tagvalue = ref("不限类型");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currentPage = ref(1); // 当前页数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total = ref(0); // 总条数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optionsTag = ref([])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blogstatusvalue = ref("不限类型")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blogstatus =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'不限类型',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'不限类型',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'已发布',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'已发布',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'草稿',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'草稿',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options =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'不限类型',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'不限类型',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'首页',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'首页',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'党馆文献',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'党馆文献',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'红色影像',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'红色影像',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value: '英雄故事',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'英雄故事',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handlePageChange = (newPage)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currentPage.value = newPage;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loadPanoramaData(); // 在页码变更时重新加载数据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loadPanoramaData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var nid = store.getters.getUser.nid;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startIndex = (currentPage.value - 1) * 10;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get360List(startIndex, 10).then(response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(response.data.msg == 'succeed')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userData.value = response.data.data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total.value = response.data.total;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ElMessage.error(response.data.msg)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ElMessage.error('数据加载失败')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loadTagList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var nid = store.getters.getUser.nid;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getTagList(nid).then(response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(response.data.msg == '获取成功')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optionsTag.value = response.data.tags.map(tag =&gt; ({value: tag.title, label: tag.title}));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ElMessage.error('标签列表获取失败');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ElMessage.error('标签列表获取失败');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loadPanoramaData(); // 初始化加载数据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loadTagList();// 初始化加载标签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state,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userData,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currentPage,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total,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options,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optionsTag,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handlePageChange,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store,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filteredUserData,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loadPanoramaData,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catrgpryvalue,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tagvalue,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formatTimestamp,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blogstatusvalue,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blogstatus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handleSelect()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this.loadPanoramaData();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handDelete(id)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delete3D(this.store.getters.getUser.nid, id).then(response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(response.data.message == '删除成功')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ElMessage.success(response.data.message);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ElMessage.warning(response.data.message);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this.loadPanoramaData()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handDisplay(nid, title)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this.$store.commit('updataId', nid);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router.push({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'display',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params: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username: title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handEditor(nid)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router.push({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'3D',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query: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id: nid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handleAdd()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router.push({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'3D',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.card-headel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#409eff;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font-family: Raleway, serif;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21px;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font-weight: 500;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padding-top: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padding-bottom: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line-height: 30px;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.select &gt; .el-select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margin-left: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.card-tools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.card-user-list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.card-list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.tools-btn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.tools-dele-btn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6px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1px solid #dcdfe6;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#fff;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#f56c6c;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line-height: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white-space: nowrap;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.tools-search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margin-left: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.pagination-container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justify-content: center; /* 水平居中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align-items: center; /* 垂直居中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relative;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calc(100% - 100px);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150px;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border-radius: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.active-left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absolute;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left: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inline-block;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230px;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130px;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border-radius: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lightgray;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.active-left-img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.active-right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absolute;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right: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inline-block;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calc(100% - 260px);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130px;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.title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calc(100% - 100px);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x-large;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.time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right;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text-align: right;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white-space: nowrap;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.content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word-break: break-all;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60px;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align-items: center;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-webkit-box-align: center;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-webkit-box;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-webkit-box-orient: vertical;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-webkit-line-clamp: 3;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overflow: hidden;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#fff;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.content &gt; span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#ff6666;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#fff5f2;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.active-tools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right;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.active-tools &gt; ElButton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#222226;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0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cursor: pointer;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14px;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.infinite-list-item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list-style-type: none;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.infinite-list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&lt;el-card shadow="always" class="card"&gt;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class="card-headel"&gt;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&lt;span&gt;用户管理&lt;/span&gt;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class="card-tools"&gt;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class="tools-btn"&gt;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&lt;button class="tools-dele-btn" @click="handleDeleteSelected"&gt;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&lt;Delete/&gt;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&lt;span&gt;删除&lt;/span&gt;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class="tools-search"&gt;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v-model="state"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popper-class="my-autocomplete"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placeholder="输入关键字"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@keydown.enter.native="handleSearch"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&lt;template #suffix&gt;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&lt;el-icon class="el-input__icon" @click="handleIconClick"&gt;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&lt;Search/&gt;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class="tools-switch"&gt;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&lt;el-switch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v-model="switchvalue"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class="mb-2"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active-text="仅显示管理员"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inactive-text="全部"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@change="toggleSwitch"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class="card-user-list"&gt;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class="card-list" shadow="never"&gt;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&lt;el-table-v2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:columns="columns"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:data="filteredUserData"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:row-height="50"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:width="1190"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:height="tableHeight"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@selection-change="handleSelectionChange"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&lt;template #empty&gt;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&lt;div class="flex items-center justify-center h-100%"&gt;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&lt;el-empty/&gt;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&lt;/el-table-v2&gt;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class="pagination-container"&gt;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&lt;el-pagination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background layout="prev, pager, next,sizes,total"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:current-page="currentPage"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:page-sizes="[10, 20, 50]"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:page-size="pageSize"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:total="total"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@size-change="handleSizeChange"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@current-change="handlePageChange"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&gt;&lt;/el-pagination&gt;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&lt;el-dialog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v-model="dialogVisible"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title="用户"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width="30%"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:before-close="handleClose"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&lt;el-form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ref="ruleFormRef"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label-position="left"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label-width="100px"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:model="formLabelAlign"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:rules="ruleForm"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style="max-width: 460px"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label="用户名"&gt;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 v-model="formLabelAlign.username"/&gt;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label="邮箱"&gt;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 v-model="formLabelAlign.email"/&gt;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label="设置新密码"&gt;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&lt;el-switch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v-model="formLabelAlign.is_new_pasword"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class="mb-2"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label="新密码" v-if="formLabelAlign.is_new_pasword" prop="new_password"&gt;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 v-model="formLabelAlign.new_password"/&gt;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label="用户角色"&gt;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&lt;el-select v-model="formLabelAlign.user_group"&gt;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 label="用户" value="customer"/&gt;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 label="普通管理员" value="admin"/&gt;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&lt;el-option label="超级管理员" value="superAdmin"/&gt;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&lt;/el-select&gt;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&lt;el-form-item label="状态"&gt;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&lt;el-switch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v-model="formLabelAlign.state"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class="mb-2"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active-text="封禁"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inactive-text="正常"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&lt;/el-form&gt;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&lt;template #footer&gt;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&lt;span class="dialog-footer"&gt;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@click="dialogVisible = false"&gt;取消&lt;/el-button&gt;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@click="handleConfirm"&gt;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确定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 lang="jsx"&gt;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{Delete, Search, Edit} from "@element-plus/icons-vue";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{h, nextTick, onMounted, reactive, 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{changeUser, deleteUser, getUserList}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{useStore} from "vuex";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{ElButton, ElMessage, ElMessageBox, ElTag}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{formatTimestamp} from "@/utils/BlobData";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{Search, Delete},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ruleForm: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new_password: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'密码不能为空', trigger: 'blur'},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{min: 6, max: 20, message: '密码长度在6到20个字符之间', trigger: 'blur'}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state = ref("")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store = useStore();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selectedRows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switchvalue = ref(false);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userData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columnDataKey = ["username", "email", "create_time", "user_group", "is_state"];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columnName = ["用户名", "邮箱", "创建时间", "用户角色", "状态", "操作"];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dialogVisible = ref(false);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formLabelAlign = reactive({})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filteredUserData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tableHeight = ref(550);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selectedId = ref([]);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SelectionCell = ({rowData})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onChange = (value) =&gt; (rowData.checked = value);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&lt;ElCheckbox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onChange={onChange}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modelValue={rowData.checked}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indeterminate={rowData.intermediate}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columns =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'selection',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'selection',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'selection',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50,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align: 'center',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cellRenderer: ({rowData})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rowData.id = rowData.nid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onChange = (value)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rowData.checked = 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(rowData.checked)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selectedId.value.push(rowData.rowId);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const idIndex = selectedId.value.findIndex((item) =&gt; item === rowData.rowId);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selectedId.value.splice(idIndex, 1);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return rowData.checked;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return &lt;SelectionCell rowData={rowData} onChange={onChange}/&gt;;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headerCellRenderer: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onChange = (value)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const newData = filteredUserData.value.map((row) =&gt; ({...row, checked: value}));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filteredUserData.value = newData;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selectedId.value = value ? filteredUserData.value.map((row) =&gt; row.rowId) :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allSelected =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filteredUserData.value.length &gt; 0 &amp;&amp;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filteredUserData.value.every((row) =&gt; row.checked);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return 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&lt;ElCheckbox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onChange={onChange}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modelValue={allSelected}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indeterminate={!allSelected &amp;&amp; filteredUserData.value.some((row) =&gt; row.checked)}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columnDataKey[0],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columnDataKey[0],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columnName[0],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190,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flex: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columnDataKey[1],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columnDataKey[1],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columnName[1],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200,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flex: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columnDataKey[2],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columnDataKey[2],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columnName[2],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200,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cellRenderer: ({cellData})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return formatTimestamp(cellData);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columnDataKey[3],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columnDataKey[3],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columnName[3],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150,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flex: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columnDataKey[4],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columnDataKey[4],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columnName[4],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150,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cellRenderer: ({cellData})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text = cellData ? "封禁" : "正常";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type = cellData ? "danger" : "success";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return h(ElTag, {type}, {default: () =&gt; text});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key: "edit",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dataKey: "edit",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title: columnName[5],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width: 200,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cellRenderer: (rowData) =&gt; 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&lt;ElButton type="primary" onClick={() =&gt; handleEdit(rowData)}&gt;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&lt;el-icon&gt;&lt;Edit/&gt;&lt;/el-icon&gt;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&lt;ElButton type="danger" onClick={() =&gt; handleDelete(rowData)}&gt;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&lt;el-icon&gt;&lt;Delete/&gt;&lt;/el-icon&gt;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currentPage = ref(1); // 当前页数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pageSize = ref(10); // 每页显示的条数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total = ref(0); // 总条数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function handleDelete(rowData)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ElMessageBox.confirm('确定要删除吗？', '提示',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confirmButtonText: '确定',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cancelButtonText: '取消',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type: 'warning',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}).then(()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deleteUser(store.getters.getUser.nid, [rowData.rowData.nid]).then(response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(response.data.msg == '删除成功')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ElMessage.success(response.data.msg);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ElMessage.warning(response.data.error);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loadUserData();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ElMessage.error('删除失败，请重试！');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function handleEdit(rowData)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formLabelAlign.username = rowData.rowData.username;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formLabelAlign.email = rowData.rowData.email;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formLabelAlign.user_group = rowData.rowData.user_group;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formLabelAlign.state = rowData.rowData.is_state;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formLabelAlign.rowIndex = rowData.rowIndex;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formLabelAlign.is_new_pasword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formLabelAlign.new_password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dialogVisible.value =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handlePageChange = (newPage)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currentPage.value = newPage;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loadUserData(); // 在页码变更时重新加载数据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loadUserData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var nid = store.getters.getUser.nid;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startIndex = (currentPage.value - 1) * pageSize.value;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query = state.value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getUserList(nid, startIndex, pageSize.value, query, switchvalue.value).then((response)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userData.value = response.data.data.map((item) =&gt; ({...item, rowId: item.nid}));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total.value = response.data.total;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filteredUserData.value = userData.value;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tableHeight.value = pageSize.value * 50 + 50;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handleSelectionChange = (selectedRows)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selectedRows.value = selectedRows;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loadUserData(); // 初始化加载数据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state,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columns,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userData,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currentPage,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pageSize,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total,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handlePageChange,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dialogVisible,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store,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switchvalue,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filteredUserData,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loadUserData,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selectedRows,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handleSelectionChange,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tableHeight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handleSearch()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this.loadUserData();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handleIconClick()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this.loadUserData();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handleDeleteSelected()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ElMessageBox.confirm('确定要删除吗？', '提示',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confirmButtonText: '确定',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cancelButtonText: '取消',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type: 'warning',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}).then(()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selectedRowsData = this.filteredUserData.filter((row) =&gt; row.checked);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(selectedRowsData.length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const selectedNids = selectedRowsData.map((row) =&gt; row.nid);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deleteUser(this.store.getters.getUser.nid, selectedNids).then(response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(response.data.msg == '删除成功')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ElMessage.success(response.data.msg);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 else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ElMessage.warning(response.data.error);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this.loadUserData()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ElMessage.error('删除失败，请重试！');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ElMessage.warning('请先选中要删除的用户');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toggleSwitch()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this.loadUserData()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handleClose()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this.dialogVisible = false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handleSizeChange(number)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this.pageSize = number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this.loadUserData()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handleConfirm()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this.$refs.ruleFormRef.validate((valid)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(valid)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this.userData[this.formLabelAlign.rowIndex].username = this.formLabelAlign.username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this.userData[this.formLabelAlign.rowIndex].is_state = this.formLabelAlign.state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this.userData[this.formLabelAlign.rowIndex].user_group = this.formLabelAlign.user_group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this.userData[this.formLabelAlign.rowIndex].email = this.formLabelAlign.email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changeUser(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this.store.getters.getUser.nid,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this.userData[this.formLabelAlign.rowIndex].nid,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this.formLabelAlign.username,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this.formLabelAlign.state,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this.formLabelAlign.user_group,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this.formLabelAlign.email,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this.formLabelAlign.is_new_pasword,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this.formLabelAlign.new_password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alert(response.data.msg)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this.dialogVisible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.card-headel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#409eff;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font-family: Raleway, serif;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21px;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font-weight: 500;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padding-top: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padding-bottom: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line-height: 30px;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.card-tools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.card-user-list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.card-list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.tools-btn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.tools-dele-btn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6px 12px;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1px solid #dcdfe6;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#fff;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#f56c6c;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line-height: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white-space: nowrap;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.tools-search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margin-left: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.tools-switch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margin-left: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left;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.pagination-container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justify-content: center; /* 水平居中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align-items: center; /* 垂直居中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margin-top: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{ref, watch}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{More, Plus} from "@element-plus/icons-vue";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{More, Plus},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props: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info: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'start':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'360':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'guidepost':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'hint': []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setup(props,)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dropdownCardInfo = ref({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'start':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'360':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'guidepost':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'hint': []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fileList = ref([])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watch(() =&gt; props.info, (newVal)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dropdownCardInfo.value = newVal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console.log(dropdownCardInfo.value)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{immediate: true});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dialogImageUrl = ref('')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dialogVisible = ref(false)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dialogImageUrl,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dropdownCardInfo,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fileList,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dialogVisible,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setDropdownCardInfo(type, 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let tempData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(let arrayType in this.dropdownCardInfo)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(this.dropdownCardInfo[arrayType] !== null &amp;&amp; arrayType !== 'start')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for (let i = 0; i &lt; this.dropdownCardInfo[arrayType].length;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(this.dropdownCardInfo[arrayType][i].uid 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tempData = this.dropdownCardInfo[arrayType][i];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break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if (arrayType == 'start' &amp;&amp; this.dropdownCardInfo[arrayType]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(this.dropdownCardInfo[arrayType].uid ===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tempData = this.dropdownCardInfo[arrayType]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(tempData !== null) break;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this.removeItemFromAllArray(item);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(type === 'start')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(this.dropdownCardInfo[type]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this.dropdownCardInfo['360'].push(this.dropdownCardInfo[type])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this.dropdownCardInfo[type] = tempData;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this.dropdownCardInfo[type].push(tempData);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removeItemFromAllArray(item)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(this.dropdownCardInfo['start'] !== null &amp;&amp; this.dropdownCardInfo['start'].uid ===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this.dropdownCardInfo['start']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(const arrayType in this.dropdownCardInfo)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(this.dropdownCardInfo[arrayType] !== null &amp;&amp; arrayType !== 'start')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this.dropdownCardInfo[arrayType] = this.dropdownCardInfo[arrayType].filter(existingItem =&gt; existingItem.uid !== item.uid);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handleDeleteSelected()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(const item of this.fileList)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(item.selected)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this.removeItemFromAllArray(item)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this.fileList = this.fileList.filter(item =&gt; !item.selected);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groupingTips(item)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let type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(let arrayType in this.dropdownCardInfo)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(this.dropdownCardInfo[arrayType] !== null &amp;&amp; arrayType !== 'start')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for (let i = 0; i &lt; this.dropdownCardInfo[arrayType].length;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(this.dropdownCardInfo[arrayType][i].uid 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type = arrayType;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break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if (arrayType == 'start' &amp;&amp; this.dropdownCardInfo[arrayType]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(this.dropdownCardInfo[arrayType].uid ===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type = arrayType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(type !== null) break;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(type == 'start')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'起点';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else if (type == 'guidepost')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'路标';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else if (type == 'hint')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'提示';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else if (type == '360')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'图片';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else return '无'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getBase64(data)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new Promise((resolve, reject)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fileReader = new FileReader();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fileReader.onload = (e)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resolve(e.target.result);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fileReader.readAsDataURL(data);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fileReader.onerror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reject(new Error('文件流异常'));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handleFileSelect(file, fileList)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this.getBase64(file.raw).then(response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let data =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name: file.name,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uid: file.uid,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url: file.url,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data: response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this.dropdownCardInfo['360'].push(data);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handleClose()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this.$emit("update:dialogTableVisible",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handConfirm()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this.$emit("update:dialogTableVisible",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this.$emit('update:dropdown-card-info', this.dropdownCardInfo)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getUrl(url)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(url &amp;&amp; url.startsWith('/media'))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'/api' + url;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url;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&lt;el-dialog title="添加图片"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style="max-height: 860px;overflow-y: hidden" width="70%" :before-close="handleClose"&gt;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&lt;el-upload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v-model:file-list="fileList"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class="upload-demo"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action="https://run.mocky.io/v3/9d059bf9-4660-45f2-925d-ce80ad6c4d15"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list-type="picture"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:auto-upload="false"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:show-file-list="false"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:multiple="true"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@change="handleFileSelect"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&lt;el-button type="primary" class="el-upload-button"&gt;添加&lt;/el-button&gt;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&lt;/el-upload&gt;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class="el-upload-button" @click="handleDeleteSelected"&gt;删除&lt;/el-button&gt;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&lt;div class="scroll-container"&gt;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&lt;el-row class="card-row"&gt;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v-if="dropdownCardInfo.start"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:key="dropdownCardInfo.start.uid"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class="box-card"&gt;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class="image-container"&gt;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&lt;el-dropdown trigger="click" class="el-dropdown"&gt;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&lt;span class="el-dropdown-link"&gt;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&lt;el-icon class="el-icon--right"&gt;&lt;More/&gt;&lt;/el-icon&gt;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&lt;template #dropdown&gt;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@click="setDropdownCardInfo('start', dropdownCardInfo.start)"&gt;起点&lt;/el-dropdown-item&gt;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@click="setDropdownCardInfo('360', dropdownCardInfo.start)"&gt;图片&lt;/el-dropdown-item&gt;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@click="setDropdownCardInfo('guidepost', dropdownCardInfo.start)"&gt;路标&lt;/el-dropdown-item&gt;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@click="setDropdownCardInfo('hint', dropdownCardInfo.start)"&gt;提示&lt;/el-dropdown-item&gt;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&lt;img :src="getUrl(dropdownCardInfo.start.url)" alt="" class="preview-image"&gt;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&lt;div class="card-bottom"&gt;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&lt;span class="tip"&gt;{{ groupingTips(dropdownCardInfo.start)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&lt;el-checkbox v-model="dropdownCardInfo.start.selected" class="checkbox"&gt;&lt;/el-checkbox&gt;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v-for="(item, index) in dropdownCardInfo['360']"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:key="item.uid"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class="box-card"&gt;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class="image-container"&gt;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&lt;el-dropdown trigger="click" class="el-dropdown"&gt;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class="el-dropdown-link"&gt;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 class="el-icon--right"&gt;&lt;More/&gt;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&lt;template #dropdown&gt;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@click="setDropdownCardInfo('start', item)"&gt;起点&lt;/el-dropdown-item&gt;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@click="setDropdownCardInfo('360', item)"&gt;图片&lt;/el-dropdown-item&gt;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@click="setDropdownCardInfo('guidepost', item)"&gt;路标&lt;/el-dropdown-item&gt;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@click="setDropdownCardInfo('hint', item)"&gt;提示&lt;/el-dropdown-item&gt;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&lt;img :src="getUrl(item.url)" alt="" class="preview-image"&gt;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&lt;div class="card-bottom"&gt;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&lt;span class="tip"&gt;{{ this.groupingTips(item)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&lt;el-checkbox v-model="item.selected" class="checkbox"&gt;&lt;/el-checkbox&gt;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v-for="(item, index) in dropdownCardInfo.guidepost"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:key="item.uid"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class="box-card"&gt;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class="image-container"&gt;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&lt;el-dropdown trigger="click" class="el-dropdown"&gt;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class="el-dropdown-link"&gt;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 class="el-icon--right"&gt;&lt;More/&gt;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&lt;template #dropdown&gt;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@click="setDropdownCardInfo('start', item)"&gt;起点&lt;/el-dropdown-item&gt;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@click="setDropdownCardInfo('360', item)"&gt;图片&lt;/el-dropdown-item&gt;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@click="setDropdownCardInfo('guidepost', item)"&gt;路标&lt;/el-dropdown-item&gt;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@click="setDropdownCardInfo('hint', item)"&gt;提示&lt;/el-dropdown-item&gt;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&lt;img :src="getUrl(item.url)" alt="" class="preview-image"&gt;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&lt;div class="card-bottom"&gt;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&lt;span class="tip"&gt;{{ this.groupingTips(item)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&lt;el-checkbox v-model="item.selected" class="checkbox"&gt;&lt;/el-checkbox&gt;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&lt;el-card v-for="(item, index) in dropdownCardInfo.hint"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:key="item.uid"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class="box-card"&gt;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class="image-container"&gt;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&lt;el-dropdown trigger="click" class="el-dropdown"&gt;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class="el-dropdown-link"&gt;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 class="el-icon--right"&gt;&lt;More/&gt;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&lt;template #dropdown&gt;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@click="setDropdownCardInfo('start', item)"&gt;起点&lt;/el-dropdown-item&gt;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@click="setDropdownCardInfo('360', item)"&gt;图片&lt;/el-dropdown-item&gt;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@click="setDropdownCardInfo('guidepost', item)"&gt;路标&lt;/el-dropdown-item&gt;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&lt;el-dropdown-item @click="setDropdownCardInfo('hint', item)"&gt;提示&lt;/el-dropdown-item&gt;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&lt;/el-dropdown&gt;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&lt;img :src="getUrl(item.url)" alt="" class="preview-image"&gt;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&lt;div class="card-bottom"&gt;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&lt;span class="tip"&gt;{{ this.groupingTips(item)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&lt;el-checkbox v-model="item.selected" class="checkbox"&gt;&lt;/el-checkbox&gt;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&lt;div class="info"&gt;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class="info-item" :class="{'red-text': dropdownCardInfo['start'] === null}"&gt;{{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'起点：' + (dropdownCardInfo['start'] ? 1 : 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class="info-item"&gt;{{ '图片：' + dropdownCardInfo['360'].length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class="info-item"&gt;{{ '路标：' + dropdownCardInfo['guidepost'].length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&lt;span class="info-item"&gt;{{ '提示：' + dropdownCardInfo['hint'].length }}&lt;/span&gt;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&lt;template #footer&gt;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&lt;span class="dialog-footer"&gt;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@click="handleClose"&gt;取消&lt;/el-button&gt;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@click="handConfirm"&gt;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确定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&lt;/el-dialog&gt;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.el-upload-button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40px;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margin-left: 8px;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.upload-demo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inline;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.card-row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flex-wrap: wrap;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justify-content: flex-start;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.box-card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0 0 calc(33.3% - 10px);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5px;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relative;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box-sizing: border-box;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1px solid #ddd;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border-radius: 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.preview-image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150px;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.image-container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relative;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calc(100% - 20px);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calc(100% - 35px);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.scroll-container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max-height: 454px;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overflow-y: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.el-dropdown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right;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.scroll-container::-webkit-scrollbar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8px;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.red-text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red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.scroll-container::-webkit-scrollbar-thumb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#8c939d;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border-radius: 4px;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.scroll-container::-webkit-scrollbar-track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#f0f0f0;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.scroll-container::-webkit-scrollbar-button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none; /* 隐藏按钮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.checkbox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float: right;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z-index: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zoom: 150%;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.info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16px;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font-weight: 500;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#222226;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transform: translateY(12px);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.card-bottom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justify-content: space-between;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align-items: center;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.info-item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margin-right: 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&lt;canvas ref="canvasRef" class="three" id="three"&gt;&lt;/canvas&gt;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&lt;SelectDialog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v-model="selectDialogVisible"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:selectitems="selectitems"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:tip="tip"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@selectedCard="handleSelectedCard"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&gt;&lt;/SelectDialog&gt;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&lt;TextDialog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v-model="textDialogVisible"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:tip="tip"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@handText="handText"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&gt;&lt;/TextDialog&gt;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class="content"&gt;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 class="tooltip" id="tooltip"&gt;{{ tooltopContent }}&lt;/div&gt;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 setup&gt;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* as THREE from 'three';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{OrbitControls} from 'three/examples/jsm/controls/OrbitControls';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{ref, defineProps, watch, defineEmits} from 'vue';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SelectDialog from '@/components/panorama/SelectDialog.vue';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TextDialog from '@/components/panorama/TextDialog.vue';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{submit360} from '@/api/api';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{useStore} from 'vuex';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ContextMenu from "@imengyu/vue3-context-menu";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{GUI} from 'three/addons/libs/lil-gui.module.min.js';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undetermined = ref(null); // 待定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selectDialogVisible = ref(false);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selectitems = ref(Array(null));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isAlgin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textDialogVisible = ref(false);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store = useStore();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props = defineProps({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dropdownCardInfo: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type: Object,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default: () =&gt; 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start: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'360':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guidepost: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hint: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isSend: Boolean,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describe: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type: Object,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default: () =&gt; 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address: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title: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spots: Array,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emit = defineEmits(['update-is-send']);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watch(() =&gt; props.isSend, (newVal)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(newVal)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var nid = store.getters.getUser.nid;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submit360(nid, dataList, props.describe).then(response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(response.data.message == '1')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ElMessage.success('上传成功')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router.push('/adminmanage')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if(response.data.message == '2'){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ElMessage.success('修改成功')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router.push('/adminmanage')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ElMessage.error(response.data.message)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emit('update-is-send',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watch(() =&gt; props.spots, (newVal)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dataList = newVal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for (var i = 0; i &lt; dataList[0]['tips'].length;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changeAddSprite(dataList[0]['tips'][i])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tip = ref(''); // 弹窗名称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canvasRef = ref(null);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scene;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camera;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sphere, controls, renderer, rayCaster;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curr =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dataList =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switchScene(url, 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canvasRef.value.removeEventListener('contextmenu', oncontextmenu);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canvasRef.value.removeEventListener('click', onClick);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canvasRef.value.removeEventListener('mousemove', onMousemove,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(url.url)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currImage = url;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currImage['url'] = url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curr = index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scene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sphere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initThree()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(currImage.url.startsWith("blob:"))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loadModel(currImage.url);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loadModel('/api' + currImage.url);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for (let i = 0; i &lt; dataList[curr].tips.length;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changeAddSprite(dataList[curr]['tips'][i])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canvasRef.value.addEventListener('contextmenu', oncontextmenu);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canvasRef.value.addEventListener('click', onClick);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canvasRef.value.addEventListener('mousemove', onMousemove, false);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onClick(event)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event.preventDefault();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x = ((event.clientX - document.getElementById("three").getBoundingClientRect().left) / document.getElementById("three").offsetWidth) * 2 - 1;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y = -((event.clientY - document.getElementById("three").getBoundingClientRect().top) / document.getElementById("three").offsetHeight) * 2 + 1;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standardVector = new THREE.Vector3(x, y, 1);// 标准设备坐标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worldVector = standardVector.unproject(camera);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ray = worldVector.sub(camera.position).normalize();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rayCaster.set(camera.position, ray);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const objs = rayCaster.intersectObjects(sphere.children, true);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(objs.length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spriteClick = objs[0].object;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index = sphere.children.findIndex((sprite) =&gt; sprite === spriteClick);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onGui(spriteClick, index)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oncontextmenu(e)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e.preventDefault()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ContextMenu.showContextMenu({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x: e.x,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y: e.y,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items: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'添加路标',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onClick: async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selectitems.value = props.dropdownCardInfo['guidepost'];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tip.value = '路标'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selectDialogVisible.value = true;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(selectDialogVisible.value)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await waitSelectDialogClose();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(undetermined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let mouse = new THREE.Vector2(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(e.clientX / window.innerWidth) * 2 - 1,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-(e.clientY / window.innerHeight) * 2 + 1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rayCaster.setFromCamera(mouse, 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let intersects = rayCaster.intersectObject(sphere);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if (intersects.length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let point = intersects[0].point;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if (undetermined.value !=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let tempData = filterSelect(undetermined.value,)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addSprite(point, tempData, '路标');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undetermined.value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label: '添加提示',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onClick: async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selectitems.value = props.dropdownCardInfo['hint'];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tip.value = '提示'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selectDialogVisible.value = true;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(selectDialogVisible.value)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await waitSelectDialogClose();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(undetermined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let mouse = new THREE.Vector2(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(e.clientX / window.innerWidth) * 2 - 1,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-(e.clientY / window.innerHeight) * 2 + 1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rayCaster.setFromCamera(mouse, 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let intersects = rayCaster.intersectObject(sphere);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if (intersects.length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let point = intersects[0].point;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if (undetermined.value !=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let tempData = filterSelect(undetermined.value)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addSprite(point, tempData, '提示');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undetermined.value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changeAddSprite(data)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spriteMap;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(data.image.url.startsWith("blob:"))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spriteMap = new THREE.TextureLoader().load(data.image.url);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spriteMap = new THREE.TextureLoader().load('/api' + data.image.url);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spriteMap.needsUpdate =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spriteMaterial = new THREE.SpriteMaterial({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map: spriteMap,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transparent: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alphaTest: 0.5,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newsprite = new THREE.Sprite(spriteMaterial);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newsprite.name = data.tip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newsprite.position.copy(data.position);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newsprite.scale.set(5, 5, 1)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newsprite.center = new THREE.Vector2(0.5, 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newsprite.content = data.content;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sphere.add(newsprite);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addSprite(point, info, tip)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try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spriteMap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(info.url.startsWith("blob:"))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spriteMap = new THREE.TextureLoader().load(info.url);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spriteMap = new THREE.TextureLoader().load('/api' + info.url);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spriteMap.needsUpdate =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spriteMaterial = new THREE.SpriteMaterial({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map: spriteMap,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transparent: true,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alphaTest: 0.5,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newsprite = new THREE.Sprite(spriteMaterial);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newsprite.name = tip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newsprite.position.copy(point);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newsprite.scale.set(5, 5, 1)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newsprite.center = new THREE.Vector2(0.5, 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labelData =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image: info, // 同样根据需求设置图片链接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tip: tip,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scale: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x: newsprite.scale.x,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y: newsprite.scale.y,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z: newsprite.scale.z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position: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x: newsprite.position.x,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y: newsprite.position.y,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z: newsprite.position.z,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content: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text: null, // 设置标签文本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next: -1, // 没有连接的图片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showTip: false, // 是否显示弹窗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newsprite.content = labelData.content;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sphere.add(newsprite);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dataList[curr].tips.push(labelData)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catch (error)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alert('未选择图片资源')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async function waitSelectDialogClose()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return new Promise((resolve)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interval = setInterval(()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(!selectDialogVisible.value)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clearInterval(interval);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resolve();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100);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let gui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filterSelect(item)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for (let arrayType in props.dropdownCardInfo)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(props.dropdownCardInfo[arrayType] !== null &amp;&amp; arrayType !== 'start')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(let i = 0; i &lt; props.dropdownCardInfo[arrayType].length;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(props.dropdownCardInfo[arrayType][i].uid 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return props.dropdownCardInfo[arrayType][i];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 else if (arrayType == 'start' &amp;&amp; props.dropdownCardInfo[arrayType]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(props.dropdownCardInfo[arrayType].uid === item.uid)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props.dropdownCardInfo[arrayType]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onGui(sprite, 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try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(gui)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gui.destroy()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 = new GUI();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gui.add(sprite.position, 'x', -100, 180).name('位置-x').onChange(function (value)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dataList[curr]['tips'][Index].position.x = value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gui.add(sprite.position, 'y', -100, 180).name('位置-y').onChange(function (value)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dataList[curr]['tips'][Index].position.y = 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gui.add(sprite.position, 'z', -100, 180).name('位置-z').onChange(function (value)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dataList[curr]['tips'][Index].position.z = 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gui.add(sprite.scale, 'x', 0, 20).name('大小-x').onChange(function (value)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dataList[curr]['tips'][Index].scale.x = 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gui.add(sprite.scale, 'y', 0, 20).name('大小-y').onChange(function (value)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dataList[curr]['tips'][Index].scale.y = value;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'校准':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camera.lookAt(sprite.position);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'校准');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'提示':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newText = prompt("请输入提示文字：");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(newText)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dataList[curr]['tips'][Index]['content']['text'] = newText;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dataList[curr]['tips'][Index]['content']['showTip'] = true;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sprite.content.text = newText;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sprite.content.showTip = true;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onGui(sprite, Index)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'提示');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(sprite.content.showTip)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'清空文字':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dataList[curr]['tips'][Index]['content']['text']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dataList[curr]['tips'][Index]['content']['showTip']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sprite.content.text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sprite.content.showTip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onGui(sprite, Index)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 '清空文字')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'链接': async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selectitems.value = props.dropdownCardInfo['360'].concat(props.dropdownCardInfo["start"]);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tip.value = '提示'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selectDialogVisible.value = true;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(selectDialogVisible.value)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await waitSelectDialogClose();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(undetermined.value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let idx = -1;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dataList.forEach(function (data, 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if (data.image.url == undetermined.value.url)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idx = index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(idx === -1) idx = dataList.length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let dict =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image: filterSelect(undetermined.value),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tips: []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dataList.push(dict)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dataList[curr]['tips'][Index]['content']['next'] = idx;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sprite.content.next = idx;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undetermined.value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onGui(sprite, Index);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'链接');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(dataList[curr]['tips'][Index].content.next !== -1)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'切换场景':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canvasRef.value.removeEventListener('contextmenu', oncontextmenu)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canvasRef.value.removeEventListener('click', onClick)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canvasRef.value.removeEventListener('mousemove', onMousemove, false)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sphere =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let index = dataList[curr]['tips'][Index].content.next;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switchScene(dataList[index].image.url, index)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 '切换场景')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'删除':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(sprite)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(dataList[curr]['tips'][Index].content.next !== -1)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let cnt = -1;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dataList.forEach((function (data, 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data.tips.forEach(function (item)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if (item.content.next == dataList[curr]['tips'][Index].content.next) cnt++;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if (cnt &gt; 0) return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if (cnt &gt; 0) return null;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(cnt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dataList[curr].tips.splice(Index, 1);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sprite.parent.remove(sprite);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dataList.forEach(function (data)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data.tips.forEach(function (item)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if (item.content.next &gt; dataList[curr]['tips'][Index].content.next)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item.content.next--;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let deleIndex = dataList[curr]['tips'][Index].content.next;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dataList[curr].tips.splice(Index, 1);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dataList.splice(deleIndex, 1)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sprite.parent.remove(sprite);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sprite = null; // 将 sprite 置为 null，表示已被删除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gui.hidden = false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gui.destroy()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 '删除');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gui.add({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'确定': function 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gui.hidden =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undetermined.value = selectedCard;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handText = (msg)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undetermined.value = msg;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function onMousemove(e)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three = document.getElementById("three")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x = ((e.clientX - three.getBoundingClientRect().left) / three.offsetWidth) * 2 - 1;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y = -((e.clientY - three.getBoundingClientRect().top) / three.offsetHeight) * 2 + 1;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mouse = new THREE.Vector2(x, y);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rayCaster.setFromCamera(mouse, camera)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intersects = rayCaster.intersectObjects(sphere.children, true);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let tooltip = document.getElementById('tooltip');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if (intersects.length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let p = intersects[0].object.position.clone().project(camera);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(intersects[0].object.content.showTip)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tooltopContent.value = intersects[0].object.content.text;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tooltip.style.top = ((-1 * p.y + 1) * three.offsetHeight / 2) + 'px';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tooltip.style.left = ((p.x + 1) * three.offsetWidth / 2) + 'px'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tooltip.style.top = '0';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tooltip.style.left = '0'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tooltopContent.value =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.three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100%;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100vh;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block;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.content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font-family: serif;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rgba(0, 0, 0, .77);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.tooltip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absolute;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top: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left: 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padding: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transform: translate3d(-70%, -110%, 0);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transition: opacity .3s;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background-color: rgba(0, 0, 0, 0.8); /* 使用rgba来设置黑色背景和透明度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box-shadow: 0 0 10px rgba(0, 0, 0, 0.5); /* 添加阴影效果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#fff; /* 设置文本颜色为白色，以确保文本在黑色背景上可见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AddImageDialog from "@/components/panorama/AddImageDialog.vue";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EffectDisplay from "@/components/panorama/EffectDisplay.vue";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PcaArr from "@/components/panorama/PcaArr.vue";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TextDialog from "@/components/panorama/TextDialog.vue";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{get360}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{useRoute} from "vue-router";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TextDialog,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EffectDisplay,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AddImageDialog,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PcaArr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spots: ref(null),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dialogTableVisible: ref(false),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dropdownCardInfo: ref({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'start':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'360':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'guidepost':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'hint': []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isSend: ref(false),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pcaDialogVisible: ref(false),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describe: ref({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'address': [],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'title':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textDialogVisible: ref(false)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updateDropdownCardInfo(newVal)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this.dropdownCardInfo = newVal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updateIsSend(newVal)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this.isSend = newVal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updateAddress(newVal)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this.describe['address'] = newVal.split(' 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updateTitle(newVal)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this.describe['title'] = newVal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created()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route = useRoute();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id = route.query.id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if (id)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get360(id).then(responser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data = responser.data.data;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this.spots = data['spots']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data['spots'].forEach((item, index)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(index ==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this.dropdownCardInfo.start = item.image;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this.dropdownCardInfo["360"].push(item.image);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item.tips.forEach((tip)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(tip.tip == '路标')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this.dropdownCardInfo['guidepost'].push(tip.image)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this.dropdownCardInfo['hint'].push(tip.image)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this.describe['address'] = [data['province'], data['city'], data['county'], data['address']]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this.describe['title'] = data['title']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this.describe['id'] = 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&lt;el-container class="container"&gt;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&lt;el-aside width="100px"&gt;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class="el-menu-vertical-demo"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@click="dialogTableVisible = true"&gt;添加图片&lt;/el-menu-item&gt;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@click="pcaDialogVisible = true"&gt;添加地址&lt;/el-menu-item&gt;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@click="textDialogVisible = true"&gt;标题&lt;/el-menu-item&gt;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@click="isSend = true"&gt;完成&lt;/el-menu-item&gt;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&lt;/el-aside&gt;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&lt;el-container&gt;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&lt;el-main&gt;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&lt;AddImageDialog v-show="dialogTableVisible"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v-model="dialogTableVisible"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@update:dialog-table-visible="dialogTableVisible = $event"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@update:dropdown-card-info="updateDropdownCardInfo"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:info="dropdownCardInfo"&gt;&lt;/AddImageDialog&gt;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&lt;EffectDisplay :dropdownCardInfo="dropdownCardInfo"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:isSend="isSend"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@update-is-send="updateIsSend"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:describe="describe"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:spots="spots"&gt;&lt;/EffectDisplay&gt;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&lt;PcaArr v-if="pcaDialogVisible"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v-model="pcaDialogVisible"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@update-is-address="updateAddress"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:info="describe['address']"&gt;&lt;/PcaArr&gt;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&lt;TextDialog v-if="textDialogVisible"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v-model="textDialogVisible"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@handText="updateTitle"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:info="describe['title']"&gt;&lt;/TextDialog&gt;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&lt;/el-main&gt;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&lt;/el-container&gt;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&lt;/el-container&gt;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100vh;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flex;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.el-menu-vertical-demo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none;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&lt;/style&gt;&lt;script setup&gt;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{onMounted, 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{pcaTextArr} from 'element-china-area-data'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props = defineProps({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pcaDialogVisible: Boolean,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info: Array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emit = defineEmits(['update:modelValue', 'update-is-address'])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selectedOptions = ref(props.info ? [props.info[0], props.info[1], props.info[2]] : []);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address = ref(props.info ? props.info[3] : null);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handleClose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emit('update:modelValue', false)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handConfirm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emit('update-is-address', selectedOptions.value.join(' ') + ' ' + address.value)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emit('update:modelValue', false)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&lt;el-dialog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v-model="props.pcaDialogVisible"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title="地址"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width="32%"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:before-close="handleClose"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&lt;el-col :span="12"&gt;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&lt;el-cascader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size="large"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:options="pcaTextArr"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v-model="selectedOptions"&gt;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&lt;/el-cascader&gt;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&lt;el-col :span="12"&gt;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class="text"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v-model="address"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autosize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placeholder="详细地址"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&lt;template #footer&gt;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&lt;span class="dialog-footer"&gt;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@click="handleClose"&gt;取消&lt;/el-button&gt;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@click="handConfirm"&gt;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确定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"超级管理员";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(this.formLabelAlign.is_admin)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"管理员";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(!this.formLabelAlign.is_superuser &amp;&amp; !this.formLabelAlign.is_admin)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"用户";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handleConfirm()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fetchBlobData(this.formLabelAlign.avatar).then(async blobData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(blobData instanceof Blob)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blobData = await blobToBase64(blobData);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userData =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nid: this.store.getters.getUser.nid,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avatar: blobData,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email: this.formLabelAlign.email,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username: this.formLabelAlign.username,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is_new_pasword: this.formLabelAlign.is_new_pasword, // 注意这里的初始值是布尔类型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password: this.formLabelAlign.pasword,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new_password: this.formLabelAlign.new_password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changeUserInfo(userData).then(response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(response.data.message == '修改成功')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ElMessage.success('修改成功');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ElMessage.error(response.data.message)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handleAvatarSuccess(response, uploadFile)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this.formLabelAlign.avatar = URL.createObjectURL(uploadFile[0].raw)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class="form-container"&gt;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&lt;el-form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ref="ruleFormRef"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label-position="left"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label-width="100px"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:model="formLabelAlign"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:rules="ruleForm"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style="max-width: 460px"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label="头像"&gt;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&lt;el-upload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class="avatar-uploader"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:show-file-list="false"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:on-change="handleAvatarSuccess"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:auto-upload="false"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&lt;img v-if="formLabelAlign['avatar']" :src="formLabelAlign['avatar']" class="avatar" alt=""/&gt;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 v-else class="avatar-uploader-icon"&gt;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&lt;Plus/&gt;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&lt;/el-upload&gt;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label="用户名"&gt;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v-model="formLabelAlign.username"/&gt;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label="邮箱"&gt;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v-model="formLabelAlign.email"/&gt;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label="设置新密码"&gt;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&lt;el-switch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v-model="formLabelAlign.is_new_pasword"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class="mb-2"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label="原密码" v-if="formLabelAlign.is_new_pasword" prop="password"&gt;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v-model="formLabelAlign.pasword"/&gt;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label="新密码" v-if="formLabelAlign.is_new_pasword" prop="new_password"&gt;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v-model="formLabelAlign.new_password"/&gt;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@click="handleConfirm"&gt;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确定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&lt;/el-form&gt;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.form-container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120px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max-width: 600px; /* 调整适当的最大宽度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.avatar-uploader .avatar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display: block;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.avatar-uploader .el-upload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1px dashed var(--el-border-color);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border-radius: 6px;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cursor: pointer;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position: relative;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overflow: hidden;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transition: var(--el-transition-duration-fast);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.avatar-uploader .el-upload:hover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border-color: var(--el-color-primary);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.el-icon.avatar-uploader-icon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font-size: 28px;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color: #8c939d;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text-align: center;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PersonalInformation from "@/components/people/PersonalInformation.vue";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ChangeInfo from "@/components/people/ChangeInfo.vue";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PersonalInformation,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ChangeInfo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menuActive: 1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handleMenuSelect(index)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this.menuActive = index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&lt;el-row class="tac"&gt;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&lt;el-col :span="3"&gt;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class="el-menu-vertical-demo"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style="height: 100vh"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@select="handleMenuSelect"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default-active="1"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v-model="menuActive"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index="1"&gt;基本信息&lt;/el-menu-item&gt;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index="2"&gt;修改资料&lt;/el-menu-item&gt;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&lt;el-col :span="21"&gt;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&lt;PersonalInformation v-if="menuActive == 1"/&gt;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&lt;ChangeInfo v-if="menuActive == 2"/&gt;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{onMounted, 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{useStore} from "vuex";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{getInfo}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{formatTimestamp} from "@/utils/BlobData";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formLabelAlign = ref({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avatar: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create_time: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email: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is_admin: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is_superuser: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username: ''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store = useStore();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let nid = store.getters.getUser.nid;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getInfo(nid).then(response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(response.data.msg == 'succeed')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formLabelAlign.value = response.data.data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console.log(formLabelAlign.value)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ElMessage.error('获取信息失败')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ElMessage.error('获取信息失败')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console.log(error)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formLabelAlign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formatTimestamp,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getGroup()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(this.formLabelAlign.is_superuser)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"超级管理员";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(this.formLabelAlign.is_admin)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"管理员";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(!this.formLabelAlign.is_superuser &amp;&amp; !this.formLabelAlign.is_admin)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return "用户";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class="form-container"&gt;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&lt;el-form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label-position="left"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label-width="100px"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:model="formLabelAlign"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size="large"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label="头像:"&gt;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&lt;el-avatar :src="'api' + formLabelAlign.avatar" :size="120"/&gt;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label="用户名:"&gt;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&lt;el-text&gt;{{ formLabelAlign.username }}&lt;/el-text&gt;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label="邮箱:"&gt;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&lt;el-text&gt;{{ formLabelAlign.email }}&lt;/el-text&gt;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label="所属用户组:"&gt;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&lt;el-text&gt;{{ getGroup() }}&lt;/el-text&gt;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label="注册时间:"&gt;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&lt;el-text&gt;{{ formatTimestamp(formLabelAlign.create_time) }}&lt;/el-text&gt;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&lt;/el-form&gt;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.form-container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120px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max-width: 600px; /* 调整适当的最大宽度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.el-avatar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120px; /* 调整适当的头像大小 */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.form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auto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&lt;/style&gt;import {createRouter, createWebHistory} from "vue-router"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routes =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{//3D展馆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'Home',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 () =&gt; import(/* webpackChunkName: "Home" */"@/views/Three360.vue")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{//3D展示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'/display/:username',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'display',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 () =&gt; import(/* webpackChunkName: "Home" */"@/components/3Ddisplay.vue")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'/login',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'Login',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component:()=&gt;import(/* webpackChunkName: "Home" */"@/views/Login.vue")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'/register',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'Register',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component:()=&gt;import(/* webpackChunkName: "Home" */"@/views/Register.vue")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'/adminmanage',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'AdminManage',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 () =&gt; import(/* webpackChunkName: "Home" */"@/views/AdminManage.vue")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path: '/people',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'PersonalInformation',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component: () =&gt; import(/* webpackChunkName: "Home" */"@/components/people/PeopleMenu.vue")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router = createRouter({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history: createWebHistory(),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routes,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routerimport { createStore } from 'vuex'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user from "@/store/modules/user";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createStore({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modules:{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jwtDecode from "jwt-decode";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axiosInstance from "@/api";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axios = axiosInstance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const user =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state: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username: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avatar: '/media/logout.png',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nid: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access: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refresh: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is_login: false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id: null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getters: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getUser(state)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return state.user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getId(state)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return state.id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mutations: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updateUser(state, user)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state.user.username = user.username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state.user.avatar = user.avatar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state.user.nid = user.nid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state.user.access = user.token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state.user.refresh = user.refresh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state.user.is_login = user.is_login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updataId(state, 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state.id = 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updateAccess(state, user)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state.user.access = user.access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logout(state)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state.user.username = '';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state.user.avatar = '/media/logout.png';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state.user.nid = '';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state.user.access = '';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state.user.refresh = '';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state.user.is_login = false;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actions: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asyncUpdateUser(context, user)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context.commit('updateUser', user);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login: (context, data)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axios.post('/api/login/',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user: data.user,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pwd: data.pwd,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valid_code: data.valid_code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const {access, refresh} = response.data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const access_obj = jwtDecode(access)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setInterval(()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axios.post('/api/refresh/',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refresh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context.commit("updateAccess", response.data.access)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console.log(error)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}, 4.5 * 60 * 1000);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axios.get('/api/userinfo/',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params: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nid: access_obj.nid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headers: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'Authorization': `Bearer ${access}`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context.commit("updateUser",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...response.data,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nid: access_obj.nid,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access: access,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refresh: refresh,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 is_login: true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data.success();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console.error(error);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data.error();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userexport const fetchBlobData = async (blobUrl)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response = await fetch(blobUrl);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await response.blob();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blobToBase64 = (blob)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new Promise((resolve, reject)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const reader = new FileReader();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reader.onload = () =&gt; resolve(reader.result);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reader.onerror = reject;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reader.readAsDataURL(blob);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const formatTimestamp = (timestampStr)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timestamp = new Date(timestampStr);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year = timestamp.getFullYear();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month = (timestamp.getMonth() + 1).toString().padStart(2, '0');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day = timestamp.getDate().toString().padStart(2, '0');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hours = timestamp.getHours().toString().padStart(2, '0');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minutes = timestamp.getMinutes().toString().padStart(2, '0');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`${year}-${month}-${day} ${hours}:${minutes}`;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}import * as THREE from 'three'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{Document, Location, PictureFilled, Setting, User} from "@element-plus/icons-vue";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UserManagement from "@/components/AdminManage/UserManagement.vue";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PanoramaManagement from "@/components/AdminManage/PanoramaManagement.vue";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{PanoramaManagement, UserManagement, PictureFilled, User, Setting, Document, Location},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selectedMenu: localStorage.getItem("selectedMenu") || "UserManagement",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handleMenuSelect(index)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this.selectedMenu = index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localStorage.setItem("selectedMenu", index);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&lt;el-col :span="3"&gt;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class="el-menu-vertical-demo"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@select="handleMenuSelect"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default-active="UserManagement"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index="UserManagement"&gt;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&lt;User/&gt;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&lt;span&gt;用户管理&lt;/span&gt;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&lt;el-menu-item index="PanoramaManagement"&gt;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&lt;PictureFilled/&gt;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&lt;/el-icon&gt;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&lt;span&gt;全景管理&lt;/span&gt;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&lt;/el-menu-item&gt;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&lt;el-col :span="21"&gt;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&lt;div class="content-container"&gt;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v-if="selectedMenu === 'UserManagement'"&gt;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&lt;UserManagement/&gt;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v-else-if="selectedMenu === 'ArticleManagement'"&gt;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&lt;ArticleManage/&gt;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&lt;div v-else-if="selectedMenu === 'PanoramaManagement'"&gt;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&lt;PanoramaManagement/&gt;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 scoped&gt;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.el-menu-vertical-demo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100vh;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.content-container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flex-direction: row;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flex-wrap: nowrap;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&lt;MainMenu&gt;&lt;/MainMenu&gt;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class="registerForm"&gt;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&lt;el-form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label-position="top"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ref="ruleFormRef"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:model="ruleForm"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:rules="rules"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hide-required-asterisk&gt;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label="用户名" prop="username"&gt;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v-model="username"&gt;&lt;/el-input&gt;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label="请输入密码" prop="password"&gt;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v-model="password"&gt;&lt;/el-input&gt;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label="验证码" prop="verifyCode"&gt;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&lt;el-col :span="16"&gt;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 v-model="valid_code"&gt;&lt;/el-input&gt;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&lt;el-col :span="8"&gt;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&lt;el-image :src="imageSrc" @click="loadVerCodeImg"/&gt;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&lt;div class="resBtn"&gt;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@click="login"&gt;登录&lt;/el-button&gt;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&lt;/el-form&gt;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{getVercodeimg, loginRequest}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MainMenu from "@/components/MainMenu.vue";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Store from "@/store";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{ref, onMounted}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MainMenu,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imageSrc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username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password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error_message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valid_code = ref("");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loadVerCodeImg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getVercodeimg()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.then((response)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const data = new Uint8Array(response.data);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const base64 = "data:image/png;base64," + btoa(String.fromCharCode(...data));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imageSrc.value = base64;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.catch((error)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ElMessage.error("获取验证码失败")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validateVerCode = (rule, value, callback)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(error_message.value === "验证码错误")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loadVerCodeImg();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Error(error_message.value));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(error_message.value ===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validateUser = (rule, value, callback)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(error_message.value === "用户名或者密码错误")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loadVerCodeImg();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Error(error_message.value));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(error_message.value ===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login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store = Store;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store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.dispatch("login",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user: username.value,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pwd: password.value,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valid_code: valid_code.value,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success()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router.push("/");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error()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error_message.value = "用户名或密码错误";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.catch((error)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ElMessage.error(error)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loadVerCodeImg();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imageSrc,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username,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password,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error_message,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valid_code,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login,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loadVerCodeImg,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validateVerCode,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validateUser,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.registerForm{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300px;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7% auto auto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.el-input{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none;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200px;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35px;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.el-image{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35px;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.resBtn{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0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.el-button{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260px;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margin-right: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&lt;MainMenu&gt;&lt;/MainMenu&gt;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class="registerForm"&gt;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&lt;el-form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label-position="top"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ref="ruleFormRef"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:model="ruleForm"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:rules="rules"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hide-required-asterisk&gt;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label="用户名" prop="username"&gt;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v-model="ruleForm.username"&gt;&lt;/el-input&gt;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label="密码" prop="password"&gt;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v-model="ruleForm.password"&gt;&lt;/el-input&gt;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label="确认密码" prop="conpassword"&gt;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v-model="ruleForm.conpassword"&gt;&lt;/el-input&gt;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label="邮箱" prop="emailprop"&gt;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&lt;el-input v-model="ruleForm.emailprop"&gt;&lt;/el-input&gt;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&lt;el-form-item label="验证码" prop="verifyCode"&gt;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&lt;el-col :span="16"&gt;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&lt;el-input v-model="ruleForm.verifyCode"&gt;&lt;/el-input&gt;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&lt;el-col :span="8"&gt;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&lt;el-button :disabled="sendTime &gt; 0"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type="primary"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    @click="sendBtn"&gt;{{ sendTime &gt; 0 ? sendTime + 's' : '发送' }}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&lt;/el-form-item&gt;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&lt;div class="resBtn"&gt;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&lt;el-button type="primary" @click="submitForm"&gt;注册&lt;/el-button&gt;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&lt;/el-form&gt;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{getEmailCode, registerRequest}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MainMenu from "@/components/MainMenu.vue";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MainMenu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vercode: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imageSrc: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sendTime: 0,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timer: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msg: null,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ruleForm: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username: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password: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conpassword: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verifyCode: '',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emailprop: ''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rules: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username: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'用户名不能为空', trigger: 'blur'},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{validator: this.validateUserName.bind(this), trigger: 'blur'}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password: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'密码不能为空', trigger: 'blur'},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{min: 6, max: 20, message: '密码长度在6到20个字符之间', trigger: 'blur'}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conpassword: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'密码不能为空', trigger: 'blur'},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{validator: this.validateConPassword.bind(this), trigger: 'blur'}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verifyCode: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'验证码不能为空', trigger: 'submit'},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{validator: this.validateVerCode.bind(this), trigger: 'submit'}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emailprop: [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{required: true, message: '邮箱不能为空', trigger: 'blur'},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{validator: this.validateEmail.bind(this), trigger: 'blur'}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]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submitForm()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registerRequest(this.ruleForm.username, this.ruleForm.password, this.ruleForm.emailprop, this.ruleForm.verifyCode).then(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this.msg = response.data.msg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(this.msg == '注册成功')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this.$router.push('/')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validateConPassword(rule, value, callback)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(value !== this.ruleForm.password)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Error('两次输入的密码不一致'));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validateVerCode(rule, value, callback)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(this.msg === '验证码错误')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Error(this.msg))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(this.msg === '验证码失效，请重新获取')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this.getCode()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Error(this.msg))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validateEmail(rule, value, callback)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re = /^[a-zA-Z0-9][a-zA-Z0-9_]+\@[a-zA-Z0-9]+\.[a-zA-Z]{2,5}(\.[a-zA-Z]{2,5})*$/i;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(value.match(re) !== null)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if (this.msg === '邮箱已注册')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Error(this.msg))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Error('邮箱格式错误'));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validateUserName(rule, value, callback)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(this.msg === '用户名已存在')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callback(new Error(this.msg))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callback()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sendBtn()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this.$refs.ruleFormRef.validateField(['username', 'password', 'conpassword', 'emailprop'], (valid)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(valid)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this.getCode();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getCode() {//获取邮箱验证码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getEmailCode(this.ruleForm.emailprop).then(response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(this.$refs.ruleFormRef.validateField('emailprop'))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if (response.data === '邮件发送成功')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alert('发送成功')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 else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alert("发送失败")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clearInterval(this.timer)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this.sendTime = 0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this.sendTime = 60;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this.timer = setInterval(()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this.sendTime--;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if (this.sendTime ===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clearInterval(this.timer);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}, 1000)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alert('请求错误')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created()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beforeDestroy()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clearInterval(this.timer);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.registerForm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300px;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0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top: 60px;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.el-input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border: none;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flex: 1;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200px;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35px;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.el-image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height: 35px;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120px;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.resBtn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margin: 0 auto;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.el-button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260px;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margin-right: 10px;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.el-col .el-button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width: 100px;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&lt;/style&gt;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MainMenu from "@/components/MainMenu.vue";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{onMounted, ref} from "vue";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{get360List} from "@/api/api";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router from "@/router";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import {ElMessage} from "element-plus";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export default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components: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MainMenu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data()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isImage: false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setup()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articleList = ref([])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pageSize = ref(4);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currpag = ref(1);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cardList = ref([])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load = (page = 1, pageSize = 4)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get360List(page, pageSize).then(response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articleList.value = response.data.data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cardList.value = paginatedCardRows()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}).catch(error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ElMessage.error(error)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paginatedCardRows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maxRows = 3; // 最大行数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rowSize = 6; // 每行最多数量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pages =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let currentPage =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for (let i = 0; i &lt; articleList.value.length; i++)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(currentPage.length === rowSize)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pages.push(currentPage);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currentPage = [];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currentPage.push(articleList.value[i]);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if (pages.length === maxRows)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break;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if (currentPage.length &gt; 0)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pages.push(currentPage);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pages;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onMounted(()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load()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calculateColSpan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screenWidth = window.innerWidth;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screenWidth &gt;= 1200 ? 4 : screenWidth &gt;= 768 ? 6 : 12;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const calculateCardMaxHeight = () =&gt;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const screenHeight = window.innerHeight;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return screenHeight &gt;= 1080 ? '400px' : '300px'; // 根据屏幕高度调整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return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cardList,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pageSize,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currpag,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articleList,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load,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paginatedCardRows,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calculateColSpan,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calculateCardMaxHeight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methods: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pageClick(number)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this.load(number, 18)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handDisplay(nid, title) 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this.$store.commit('updataId', nid);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router.push({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name: 'display',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params: {</w:t>
      </w:r>
      <w:bookmarkStart w:id="0" w:name="_GoBack"/>
      <w:bookmarkEnd w:id="0"/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username: title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})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}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&lt;/script&gt;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&lt;template&gt;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&lt;MainMenu&gt;&lt;/MainMenu&gt;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class="header"&gt;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&lt;span&gt;3D展馆&lt;/span&gt;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&lt;div class="dot"&gt;&lt;/div&gt;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class="card"&gt;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&lt;el-row v-for="(row,rowIndex) in cardList"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:key="rowIndex"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class="card-row"&gt;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&lt;el-col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v-for="item in row"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:key="item.nid"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class="card-col"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:span="calculateColSpan()"&gt;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&lt;el-card :body-style="{padding:'10px'}"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shadow="never"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class="card-item" @click="handDisplay(item.nid,item.title)"&gt;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&lt;img :src="'/api'+item.url"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class="image"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alt=""/&gt;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&lt;div style="padding: 14px"&gt;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&lt;span v-html="item.title"&gt;&lt;/span&gt;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&lt;div class="bottom"&gt;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&lt;time class="time"&gt;{{ item.update_time }}&lt;/time&gt;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&lt;/el-card&gt;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&lt;/el-col&gt;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&lt;/el-row&gt;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&lt;div class="paginationdiv"&gt;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&lt;el-pagination background layout="prev, pager, next"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:total="cardList.length"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class="pagination"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:page-size="pageSize"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v-model:current-page="currpag"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                 @current-change="pageClick"/&gt;</w:t>
      </w:r>
    </w:p>
    <w:p>
      <w:pPr>
        <w:widowControl w:val="0"/>
        <w:spacing w:after="0"/>
        <w:jc w:val="both"/>
        <w:rPr>
          <w:rFonts w:hint="eastAsia" w:ascii="Calibri" w:hAnsi="Calibri" w:eastAsia="宋体" w:cs="Times New Roman"/>
          <w:kern w:val="2"/>
          <w:sz w:val="21"/>
          <w:szCs w:val="24"/>
          <w:lang w:val="en-US" w:eastAsia="zh-CN"/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 xml:space="preserve">  &lt;/div&gt;</w:t>
      </w:r>
    </w:p>
    <w:p>
      <w:pPr>
        <w:widowControl w:val="0"/>
        <w:spacing w:after="0"/>
        <w:jc w:val="both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onsolas" w:cs="Times New Roman"/>
          <w:kern w:val="2"/>
          <w:sz w:val="21"/>
          <w:szCs w:val="24"/>
          <w:lang w:val="en-US" w:eastAsia="zh-CN"/>
        </w:rPr>
        <w:t>&lt;/template&gt;</w:t>
      </w: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7BQvWAAAABwEAAA8AAAAAAAAAAQAgAAAAIgAAAGRycy9kb3ducmV2&#10;LnhtbFBLAQIUABQAAAAIAIdO4kDVZB2vNwIAAGEEAAAOAAAAAAAAAAEAIAAAACU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红色文化全景展示平台</w:t>
    </w:r>
    <w:r>
      <w:rPr>
        <w:rFonts w:hint="eastAsia"/>
        <w:lang w:val="en-US" w:eastAsia="zh-CN"/>
      </w:rPr>
      <w:t>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红色文化全景展示平台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3rmyHWAAAACAEAAA8AAAAAAAAAAQAgAAAAIgAAAGRycy9kb3ducmV2LnhtbFBL&#10;AQIUABQAAAAIAIdO4kAwiRJeMQIAAGE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6B760E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227D4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1FB62141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AB4FD9"/>
    <w:rsid w:val="2CD43B75"/>
    <w:rsid w:val="2D1C3A6E"/>
    <w:rsid w:val="2D1D23C5"/>
    <w:rsid w:val="2D3227EF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C51FE2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9C1206A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1AE240E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2D1AFA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C6C79-FB17-4FB6-A5A9-4A557072FAA9}">
  <ds:schemaRefs/>
</ds:datastoreItem>
</file>

<file path=customXml/itemProps3.xml><?xml version="1.0" encoding="utf-8"?>
<ds:datastoreItem xmlns:ds="http://schemas.openxmlformats.org/officeDocument/2006/customXml" ds:itemID="{DDA76064-5502-4149-8C3D-52861B62F6D2}">
  <ds:schemaRefs/>
</ds:datastoreItem>
</file>

<file path=customXml/itemProps4.xml><?xml version="1.0" encoding="utf-8"?>
<ds:datastoreItem xmlns:ds="http://schemas.openxmlformats.org/officeDocument/2006/customXml" ds:itemID="{67F71A7E-A11D-4679-8C91-6C3BCEF09AF4}">
  <ds:schemaRefs/>
</ds:datastoreItem>
</file>

<file path=customXml/itemProps5.xml><?xml version="1.0" encoding="utf-8"?>
<ds:datastoreItem xmlns:ds="http://schemas.openxmlformats.org/officeDocument/2006/customXml" ds:itemID="{6CA5C290-E5FD-41EA-824C-93E3D00113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60</Pages>
  <Words>8906</Words>
  <Characters>63970</Characters>
  <Lines>304</Lines>
  <Paragraphs>85</Paragraphs>
  <TotalTime>1</TotalTime>
  <ScaleCrop>false</ScaleCrop>
  <LinksUpToDate>false</LinksUpToDate>
  <CharactersWithSpaces>88371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不打烊</cp:lastModifiedBy>
  <cp:lastPrinted>2019-08-12T04:30:00Z</cp:lastPrinted>
  <dcterms:modified xsi:type="dcterms:W3CDTF">2023-12-02T09:49:09Z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2052-11.1.0.15309</vt:lpwstr>
  </property>
  <property fmtid="{D5CDD505-2E9C-101B-9397-08002B2CF9AE}" pid="6" name="ICV">
    <vt:lpwstr>A00C85DC2BEC40F1A759F51FA99A2B35_13</vt:lpwstr>
  </property>
</Properties>
</file>