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id="app"&gt;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&lt;router-view&gt;&lt;/router-view&gt;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 'App',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if(sessionStorage.getItem('state'))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this.$store.replaceState(Object.assign({},this.$store.state,JSON.parse(sessionStorage.getItem('state'))));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window.addEventListener('beforeunload',()=&gt;{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sessionStorage.setItem('state',JSON.stringify(this.$store.state))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createApp } from 'vue'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App from './App.vue'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"@/router/index.js";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'@imengyu/vue3-context-menu/lib/vue3-context-menu.css'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ContextMenu from '@imengyu/vue3-context-menu'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createApp(App)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app.use(store)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app.use(ContextMenu)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app.config.globalProperties.$axios = axiosInstance;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app.mount('#app')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"@/api/index";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{blobToBase64} from "@/utils/BlobData"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{access} from "@babel/core/lib/config/validation/option-assertions";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axios.get('/api/captcha/',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responseType: 'arraybuffer'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getEmailCode = (email)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axios.get(`/api/emcode/?email=${email}`)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registerRequest = (user, pwd, email, valid_code)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axios.post('/api/register/',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pwd: 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valid_code: 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publish = (nid, status,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axios.post('/api/publish/',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changeArticle = (nid, status, data, blogId)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axios.post('/api/admin/change/article/',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blogId: blogId,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getTagAndCategory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axios.get(`/api/query/tag/?nid=${nid}`)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getUserList = (nid, startIndex, pageSize, query, admin)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pageSize: pageSize, // 每页条数,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admin: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getBlogList = (page, tag_title,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axios.get(`/api/get-blogs?page=${page}&amp;tag_title=${tag_title}&amp;pageSize=${pageSize}`)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submit360 = (nid, data, describe)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axios.post('/api/submit/360/',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describe: describe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get360List = (page,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axios.get(`/api/get/360/?page=${page}&amp;pageSize=${pageSize}`)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axios.get(`/api/get/360/display/?nid=${nid}`)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axios.get(`/api/get/blog/?nid=${nid}`)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 = (nid, changenid, username, state, user_group, email, is_new_pasword, new_password)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'/api/admin/changeuser/',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changenid: changenid,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state: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user_group: user_group,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is_new_pasword: is_new_pasword,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new_password: new_password,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deleteUser = (nid, selected_nids)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selected_nids: selected_nids,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getTagList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'/api/admin/get/taglist/',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getArticleList = (nid, startIndex, catrgpryvalue, tagvalue, query, status)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'/api/admin/get/articlelist/',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catrgpryvalue: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tagvalue: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status: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deleteArticle = (nid, article)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'/api/admin/delete/article/',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article: article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getInfo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'/api/get/info/',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changeUserInfo = (data)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'/api/people/change/',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};import Axios from 'axios'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axiosInstance = Axios.create({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withCredentials:true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axiosInstance.interceptors.request.use((config)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config.headers['X-Requested-With'] = 'XMLHttpRequest';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regex = /.*csrftoken=([^;.]*).*$/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config.headers['X-CSRFToken'] = document.cookie.match(regex) === null ? null : document.cookie.match(regex)[1]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axiosInstance.interceptors.response.use(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response 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response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axiosInstance&lt;template&gt;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ref="canvasRef" class="three" id="three"&gt;&lt;/canvas&gt;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class="tooltip" id="tooltip"&gt;{{ tooltopContent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'three/examples/jsm/controls/OrbitControls';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'vue';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canvasRef = ref(null);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camera;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sphere, controls, renderer, rayCaster;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dataList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tooltopContent = ref(null); // 展示的内容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currImage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nid = store.getters.getId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get360(nid).then(responser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 = responser.data.data;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switchScene(dataList['spots'][0].image.url,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alert('数据加载失败')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new THREE.Scene();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 = new THREE.Raycaster();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camera.position.z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 = new THREE.WebGLRenderer({canvas: canvasRef.value});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renderer.setSize(window.innerWidth, window.innerHeight);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 = new OrbitControls(camera, renderer.domElement);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controls.rotateSpeed = 0.5;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controls.zoomSpeed = 1.2;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controls.panSpeed = 0.8;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loadModel(url)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sphereGeometry = new THREE.SphereGeometry(50, 32, 32);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texture = new THREE.TextureLoader().load(url);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new THREE.Mesh(sphereGeometry, 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animate()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requestAnimationFrame(animate);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renderer.render(scene, 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switchScene(url,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currImage = '/api' + 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loadModel(currImage);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animate()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(let i = 0; i &lt; dataList['spots'][curr].tips.length;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changeAddSprite(dataList['spots'][curr]['tips'][i])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onClick(event)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event.preventDefault();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((event.clientX - document.getElementById("three").getBoundingClientRect().left) / document.getElementById("three").offsetWidth)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-((event.clientY - document.getElementById("three").getBoundingClientRect().top) / document.getElementById("three").offsetHeight)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standardVector = new THREE.Vector3(x, y, 1);// 标准设备坐标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worldVector = standardVector.unproject(camera);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ray = worldVector.sub(camera.position).normalize();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rayCaster.set(camera.position, 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objs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(objs.length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spriteClick = objs[0].object;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index = spriteClick.content.next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(index !==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switchScene(dataList['spots'][index].image.url, index)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changeAddSprite(data)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spriteMap = new THREE.TextureLoader().load('/api' + data.image.url);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spriteMap.needsUpdate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newsprite = new THREE.Sprite(spriteMaterial);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newsprite.name = data.tip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newsprite.position.copy(data.position);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newsprite.scale.set(5, 5,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newsprite.center = new THREE.Vector2(0.5,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newsprite.content = data.content;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sphere.add(newsprite);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three = document.getElementById("three")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((e.clientX - three.getBoundingClientRect().left) / three.offsetWidth)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-((e.clientY - three.getBoundingClientRect().top) / three.offsetHeight)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mouse = new THREE.Vector2(x, 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intersects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tooltip = document.getElementById('tooltip');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p = intersects[0].object.position.clone().project(camera);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(intersects[0].object.content.showTip)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tooltopContent.value = intersects[0].object.content.text;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tooltip.style.top = ((-1 * p.y + 1) * three.offsetHeight / 2) + 'px';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tooltip.style.left = ((p.x + 1) * three.offsetWidth / 2) + 'px'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tooltip.style.top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tooltip.style.left = '0'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tooltopContent.value =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.three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rgba(0, 0, 0, .77);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.tooltip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translate3d(-70%, -110%,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opacity .3s;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rgba(0, 0, 0, 0.8); /* 使用rgba来设置黑色背景和透明度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0 10px rgba(0, 0, 0, 0.5); /* 添加阴影效果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 /* 设置文本颜色为白色，以确保文本在黑色背景上可见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{getarticle}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dataList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content: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update_time: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 = useRoute();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getarticle(route.params.id).then(response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class="article"&gt;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class="article-title"&gt;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&lt;h1&gt;{{ dataList.title }}&lt;/h1&gt;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&lt;span&gt;{{ formatTimestamp(dataList.update_time)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class="content" v-html="dataList.content"&gt;&lt;/div&gt;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column; /* 垂直方向排列子元素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 /* 居中文本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100%; /* 图片不超过容器宽度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 /* 防止图片下面出现空隙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text-indent: 2em;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:default-active="this.$router.path"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class="el-menu-demo"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mode="horizontal"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:ellipsis="false"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@select="handleSelect"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&lt;el-image class="logo" src="/logo.png"&gt;&lt;/el-image&gt;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index="/"&gt;首页&lt;/el-menu-item&gt;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index="/360"&gt;3D展馆&lt;/el-menu-item&gt;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index="/literature"&gt;党馆文献&lt;/el-menu-item&gt;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index="/screenage"&gt;红色影像&lt;/el-menu-item&gt;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index="/redstory"&gt;英雄故事&lt;/el-menu-item&gt;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class="flex-grow"/&gt;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index="/login"&gt;登录&lt;/el-menu-item&gt;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index="/register"&gt;注册&lt;/el-menu-item&gt;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&lt;el-dropdown :hide-on-click="true" :disabled="getLogin" @command="dropdownFun"&gt;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 class="el-dropdown-link"&gt;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&lt;el-avatar v-bind:src="'/api/'+getAvatar"&gt;&lt;/el-avatar&gt;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&lt;el-text&gt;{{ getUsername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&lt;el-dropdown-menu router style="color: #e0e0e0"&gt;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:command="'people'"&gt;个人中心&lt;/el-dropdown-item&gt;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:command="'editor'"&gt;系统信息&lt;/el-dropdown-item&gt;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:command="'admin'"&gt;后台管理&lt;/el-dropdown-item&gt;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:command="'logout'"&gt;注销&lt;/el-dropdown-item&gt;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&lt;/el-dropdown-menu&gt;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{ElMessage, ElMessageBox}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activeIndex: '1',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handleSelect(key, keyPath)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dropdownFun(comment)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(comment === 'logout')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'editor')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router.push('/editor')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'admin')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router.push('/adminmanage')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'people')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router.push('/people')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exit()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ElMessageBox.confirm('此操作将注销登录, 是否继续?',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(sessionStorage.getItem('state'))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sessionStorage.removeItem('state');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this.$router.push('/');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this.$store.commit("logout")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'success',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"退出成功"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"info",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"已取消操作"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computed: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getAvatar()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this.$store.state.user.user.avatar;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getUsername()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getLogin()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!this.$store.state.user.user.is_login;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background: #56000B;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2px 4px rgba(0, 0, 0, 0.1);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.el-menu--horizontal &gt; .el-menu-item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#e0e0e0;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.flex-grow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flex-grow: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:deep(:focus)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outline: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.logo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1"&gt;已发布&lt;/span&gt;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0"&gt;草稿&lt;/span&gt;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@click="handDisplay(item.nid)"&gt;浏览&lt;/ElButton&gt;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loadArticleData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getArticleList(nid, startIndex, catrgpryvalue.value, tagvalue.value, state.value, blogstatusvalue.value).then(response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this.loadArticleData()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:src="'/api/'+item.url"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class="address"&gt;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item.province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item.city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item.county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@click="handDisplay(item.nid,item.title)"&gt;浏览&lt;/ElButton&gt;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get360List,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loadPanoramaData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get360List(startIndex, 10).then(response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this.loadPanoramaData();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this.loadPanoramaData()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query: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@click="handleDeleteSelected"&gt;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&lt;Delete/&gt;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&lt;span&gt;删除&lt;/span&gt;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class="tools-switch"&gt;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v-model="switchvalue"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active-text="仅显示管理员"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inactive-text="全部"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@change="toggleSwitch"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&lt;el-table-v2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:columns="columns"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:data="filteredUserData"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:row-height="50"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:width="1190"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:height="tableHeight"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@selection-change="handleSelectionChange"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#empty&gt;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class="flex items-center justify-center h-100%"&gt;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&lt;el-empty/&gt;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&lt;/el-table-v2&gt;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next,sizes,total"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:page-sizes="[10, 20, 50]"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@size-change="handleSizeChange"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&lt;el-dialog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v-model="dialogVisible"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title="用户"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width="30%"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:before-close="handleClose"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label="用户角色"&gt;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v-model="formLabelAlign.user_group"&gt;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label="用户" value="customer"/&gt;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label="普通管理员" value="admin"/&gt;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label="超级管理员" value="superAdmin"/&gt;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label="状态"&gt;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active-text="封禁"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inactive-text="正常"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 class="dialog-footer"&gt;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@click="dialogVisible = false"&gt;取消&lt;/el-button&gt;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&lt;/el-dialog&gt;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{Delete, Search, Edit}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{h, nextTick, onMounted, reactive,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{changeUser, deleteUser, getUserList}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{ElButton, ElMessage, ElMessageBox, ElTag}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{Search, Delete},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new_password: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selectedRows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switchvalue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columnDataKey = ["username", "email", "create_time", "user_group", "is_state"];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columnName = ["用户名", "邮箱", "创建时间", "用户角色", "状态", "操作"];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dialogVisible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reactive({})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tableHeight = ref(550);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selectedId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SelectionCell =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onChange = (value) =&gt; (rowData.checked =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modelValue={rowData.checked}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indeterminate={rowData.intermediate}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align: 'center',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rowData.id = rowData.nid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rowData.checked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(rowData.checked)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selectedId.value.push(rowData.rowId);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const idIndex = selectedId.value.findIndex((item) =&gt; item === 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selectedId.value.splice(idIndex,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rowData.checked;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&lt;SelectionCell rowData={rowData} onChange={onChange}/&gt;;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headerCellRenderer: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newData = filteredUserData.value.map((row) =&gt; ({...row, checked: value}));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filteredUserData.value = newData;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selectedId.value = value ? filteredUserData.value.map((row) =&gt; row.rowId) :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allSelected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filteredUserData.value.length &gt; 0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filteredUserData.value.every((row)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modelValue={allSelected}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indeterminate={!allSelected &amp;&amp; filteredUserData.value.some((row) =&gt; row.checked)}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190,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formatTimestamp(cellData);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text = cellData ? "封禁" : "正常";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type = cellData ? "danger" : "success";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h(ElTag, {type}, {default: () =&gt; text});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columnName[5],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(rowData) =&gt;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type="primary" onClick={() =&gt; handleEdit(rowData)}&gt;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&lt;el-icon&gt;&lt;Edit/&gt;&lt;/el-icon&gt;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type="danger" onClick={() =&gt; handleDelete(rowData)}&gt;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&lt;el-icon&gt;&lt;Delete/&gt;&lt;/el-icon&gt;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ref(10); // 每页显示的条数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handleDelete(rowData)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deleteUser(store.getters.getUser.nid, [rowData.rowData.nid]).then(response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handleEdit(rowData)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formLabelAlign.username = rowData.rowData.username;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formLabelAlign.email = rowData.rowData.email;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formLabelAlign.user_group = rowData.rowData.user_group;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formLabelAlign.state = rowData.rowData.is_state;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formLabelAlign.rowIndex = rowData.rowIndex;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formLabelAlign.is_new_pasword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formLabelAlign.new_password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dialogVisible.value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loadUserData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pageSize.value;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query = state.value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getUserList(nid, startIndex, pageSize.value, query, switchvalue.value).then((response)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userData.value = response.data.data.map((item) =&gt; ({...item, rowId: item.nid}));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filteredUserData.value = userData.value;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tableHeight.value = pageSize.value * 50 + 50;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handleSelectionChange = (selectedRows)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selectedRows.value = selectedRows;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columns,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handleSelectionChange,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tableHeight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handleDeleteSelected()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selectedRowsData = this.filteredUserData.filter((row)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(selectedRowsData.length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selectedNids = selectedRowsData.map((row) =&gt; row.nid);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deleteUser(this.store.getters.getUser.nid, selectedNids).then(response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ElMessage.warning('请先选中要删除的用户');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toggleSwitch()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handleClose()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this.dialogVisible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handleSizeChange(number)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this.pageSize =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imageUrl: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is_new_pasword: false,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new_pasword: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handleConfirm()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fetchBlobData(this.formLabelAlign.avatar).then(async blobData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(blobData instanceof Blob)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blobData = await blobToBase64(blobData);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userData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nid: this.store.getters.getUser.nid,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avatar: blobData,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email: this.formLabelAlign.email,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this.formLabelAlign.username,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is_new_pasword: this.formLabelAlign.is_new_pasword,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password: this.formLabelAlign.pasword,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new_password: this.formLabelAlign.new_password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changeUserInfo(userData).then(response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(response.data.message == '修改成功')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ElMessage.success('修改成功');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ElMessage.error(response.data.message)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handleAvatarSuccess(response, uploadFile)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this.formLabelAlign.avatar = URL.createObjectURL(uploadFile[0].raw)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&lt;el-upload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class="avatar-uploader"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:show-file-list="false"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:on-change="handleAvatarSuccess"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:auto-upload="false"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v-if="formLabelAlign['avatar']" :src="formLabelAlign['avatar']" class="avatar"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 v-else class="avatar-uploader-icon"&gt;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&lt;/el-upload&gt;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label="原密码" v-if="formLabelAlign.is_new_pasword"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v-model="formLabelAlign.pasword"/&gt;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dashed var(--el-border-color);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6px;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var(--el-transition-duration-fast);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.el-upload:hover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border-color: var(--el-color-primary);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.el-icon.avatar-uploader-icon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#8c939d;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PersonalInformation from "@/components/people/PersonalInformation.vue";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ChangeInfo from "@/components/people/ChangeInfo.vue";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PersonalInformation,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menuActive: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this.menuActive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 class="tac"&gt;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style="height: 100vh"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v-model="menuActive"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index="1"&gt;基本信息&lt;/el-menu-item&gt;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index="2"&gt;修改资料&lt;/el-menu-item&gt;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&lt;PersonalInformation v-if="menuActive == 1"/&gt;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&lt;ChangeInfo v-if="menuActive == 2"/&gt;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{getInfo}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create_time: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is_admin: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is_superuser: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getInfo(nid).then(response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formLabelAlign.value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console.log(formLabelAlign.value)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size="large"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&lt;el-avatar :src="'api' + formLabelAlign.avatar" :size="120"/&gt;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formLabelAlign.email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label="所属用户组:"&gt;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getGroup()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label="注册时间:"&gt;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formatTimestamp(formLabelAlign.create_time)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 /* 调整适当的头像大小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&lt;/style&gt;import {createRouter, createWebHistory} from "vue-router"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{//首页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path:'/',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name:'Home',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*/"@/views/Home.vue")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{//3d编辑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*/"@/components/panorama/PanoramaManage.vue")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*/"@/views/Three360.vue")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'/display/:username',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*/"@/components/3Ddisplay.vue")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*/"@/views/Login.vue")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*/"@/views/Register.vue")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*/"@/views/Literature.vue")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*/"@/views/Screenage.vue")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*/"@/views/RedStory.vue")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*/"@/components/editor/WEditor.vue")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*/"@/components/editor/EditAgain.vue")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*/"@/components/editor/PreviewArticle.vue")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'/article/:id',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*/"@/components/BlogDisplay.vue")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*/"@/views/AdminManage.vue")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'/people',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'PersonalInformation',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*/"@/components/people/PeopleMenu.vue")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createRouter({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history: createWebHistory(),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routes,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routerimport { createStore } from 'vuex'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 from "@/store/modules/user";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createStore({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modules:{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jwtDecode from "jwt-decode";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avatar: '/media/logout.png',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access: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refresh: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is_login: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id: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getters: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getUser(state)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getId(state)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mutations: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updateUser(state,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user.username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user.avatar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user.nid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user.token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user.refresh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user.is_login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updataId(state,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state.id =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updateAccess(state,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user.access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logout(state)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'/media/logout.png';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actions: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asyncUpdateUser(context,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context.commit('updateUser', 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login: (context,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axios.post('/api/login/',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user: data.user,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pwd: data.pwd,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valid_code: data.valid_code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{access, refresh} = response.data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access_obj = jwtDecode(access)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axios.post('/api/refresh/',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context.commit("updateAccess", response.data.access)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}, 4.5 * 60 * 1000);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axios.get('/api/userinfo/',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'Authorization': `Bearer ${access}`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context.commit("updateUser",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...response.data,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access: access,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refresh: refresh,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is_login: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data.success();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console.error(error);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data.error();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userexport const fetchBlobData = async (blobUrl)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response = await fetch(blobUrl);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await response.blob();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blobToBase64 = (blob)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new Promise((resolve, reject)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reader = new FileReader();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reader.onload = () =&gt; resolve(reader.result);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reader.onerror = reject;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reader.readAsDataURL(blob);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formatTimestamp = (timestampStr)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timestamp = new Date(timestampStr);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year = timestamp.getFullYear();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month = (timestamp.getMonth() + 1).toString().padStart(2,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day = timestamp.getDate().toString().padStart(2,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hours = timestamp.getHours().toString().padStart(2,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minutes = timestamp.getMinutes().toString().padStart(2,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`${year}-${month}-${day} ${hours}:${minutes}`;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{Document, Location, PictureFilled, Setting, User}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UserManagement from "@/components/AdminManage/UserManagement.vue";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ArticleManage from "@/components/AdminManage/ArticleManage.vue";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PanoramaManagement from "@/components/AdminManage/PanoramaManagement.vue";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{PanoramaManagement, ArticleManage, UserManagement, PictureFilled, User, Setting, Document, Location},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selectedMenu: localStorage.getItem("selectedMenu") || "UserManagement",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this.selectedMenu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localStorage.setItem("selectedMenu",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default-active="UserManagement"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index="UserManagement"&gt;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&lt;User/&gt;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index="ArticleManagement"&gt;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&lt;Document/&gt;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index="PanoramaManagement"&gt;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&lt;PictureFilled/&gt;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v-if="selectedMenu === 'UserManagement'"&gt;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'ArticleManagement'"&gt;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&lt;ArticleManage/&gt;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'PanoramaManagement'"&gt;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&lt;PanoramaManagement/&gt;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.el-menu-vertical-demo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row;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Register from "@/views/Register.vue";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Login from "@/views/Login.vue";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HomeCarousel from "@/components/Home/HomeCarousel.vue";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TodayHis from "@/components/Home/TodayHis.vue";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ContentDisplay from "@/components/Home/ContentDisplay.vue";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ArticleDisplay from "@/components/Home/ArticleDisplay.vue";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components:{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HomeCarousel,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TodayHis,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ContentDisplay,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currentComponent:'default',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isRegisterVisible:false,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isLoginVisible:false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methods:{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toggleRegister(value)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this.isRegisterVisible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toggleLogin(value){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this.isLoginVisible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class="common-layout"&gt;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&lt;el-header style="padding-left: 0;padding-right: 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&lt;/el-header&gt;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&lt;HomeCarousel&gt;&lt;/HomeCarousel&gt;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&lt;TodayHis&gt;&lt;/TodayHis&gt;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class="communty"&gt;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&lt;ContentDisplay&gt;&lt;/ContentDisplay&gt;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&lt;ArticleDisplay class="article"&gt;&lt;/ArticleDisplay&gt;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&lt;el-footer&gt;Footer&lt;/el-footer&gt;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.common-layout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background-image: url("~@/assets/background.jpg");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.communty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'党馆文献',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'党馆文献',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&lt;span&gt;党馆文献&lt;/span&gt;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label="请输入密码"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v-model="valid_code"&gt;&lt;/el-input&gt;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:src="imageSrc" @click="loadVerCodeImg"/&gt;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@click="login"&gt;登录&lt;/el-button&gt;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{getVercodeimg, loginRequest}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{ref, onMounted}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imageSrc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username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password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error_message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valid_code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getVercodeimg()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data = new Uint8Array(response.data);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base64 = "data:image/png;base64," + btoa(String.fromCharCode(...data));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imageSrc.value = 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ElMessage.error("获取验证码失败")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validateVerCode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"验证码错误")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validateUser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"用户名或者密码错误")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login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store = Store;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.dispatch("login",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user: username.value,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pwd: password.value,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valid_code: valid_code.value,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success()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router.push("/");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error_message.value = "用户名或密码错误";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error_message,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valid_code,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validateVerCode,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7% auto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"../utils/BlobData";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items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has_next_page = ref(true)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loading = ref(false); // 标志位，表示是否正在加载数据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loadFunc = async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(loading.value || !has_next_page.value)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loading.value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response = await getBlogList(page.value, '精品文章', 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items.value = [...items.value, ...response.data['data']];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has_next_page.value = response.data['has_next_page'];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page.value = page.value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this.$refs.infiniteList.$emit('infinite-scroll-loaded');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finally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loading.value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has_next_page,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items,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formatDate(dateString)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date = new Date(dateString);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year = date.getFullYear();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month = String(date.getMonth() + 1).padStart(2,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day = String(date.getDate()).padStart(2,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`${year}-${month}-${day}`;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&lt;span&gt;英雄故事&lt;/span&gt;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class="Comunity"&gt;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&lt;ul v-infinite-scroll="has_next_page ? loadFunc : null"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class="infinite-list" style="overflow: auto"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infinite-scroll-distance="50"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ref="infiniteList"&gt;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 v-for="item in items"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 v-html="item.content"&gt;&lt;/span&gt;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class="active-count"&gt;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&lt;span&gt;{{ item.up_count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class="centered-message" v-if="!has_next_page"&gt;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&lt;p&gt;没有更多了&lt;/p&gt;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:span="18"&gt;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.active-count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label="确认密码" prop="conpassword"&gt;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v-model="ruleForm.conpassword"&gt;&lt;/el-input&gt;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 prop="emailprop"&gt;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v-model="ruleForm.emailprop"&gt;&lt;/el-input&gt;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v-model="ruleForm.verifyCode"&gt;&lt;/el-input&gt;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&lt;el-button :disabled="sendTime &gt; 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type="primary"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@click="sendBtn"&gt;{{ sendTime &gt; 0 ? sendTime + 's' : '发送'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@click="submitForm"&gt;注册&lt;/el-button&gt;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{getEmailCode, registerRequest}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sendTime: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timer: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'用户名不能为空',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this.validateUserName.bind(this),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this.validateConPassword.bind(this),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'验证码不能为空', trigger: 'submit'},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this.validateVerCode.bind(this), trigger: 'submit'}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'邮箱不能为空',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this.validateEmail.bind(this),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submitForm()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registerRequest(this.ruleForm.username, this.ruleForm.password, this.ruleForm.emailprop, this.ruleForm.verifyCode).then(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this.msg = response.data.msg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(this.msg == '注册成功')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this.$router.push('/')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validateConPassword(rule,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 !== this.ruleForm.password)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Error('两次输入的密码不一致'));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validateVerCode(rule,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'验证码错误')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'验证码失效，请重新获取')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this.getCode()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validateEmail(rule,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 = /^[a-zA-Z0-9][a-zA-Z0-9_]+\@[a-zA-Z0-9]+\.[a-zA-Z]{2,5}(\.[a-zA-Z]{2,5})*$/i;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(value.match(re) !==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'邮箱已注册')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Error('邮箱格式错误'));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validateUserName(rule,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'用户名已存在')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sendBtn()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this.$refs.ruleFormRef.validateField(['username', 'password', 'conpassword', 'emailprop'], (valid)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(valid)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this.getCode();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getCode() {//获取邮箱验证码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getEmailCode(this.ruleForm.emailprop).then(response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(this.$refs.ruleFormRef.validateField('emailprop'))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 === '邮件发送成功')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alert('发送成功')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alert("发送失败")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clearInterval(this.timer)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this.sendTime = 60;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this.timer =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(this.sendTime ===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}, 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alert('请求错误')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beforeDestroy()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.el-col 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'红色影像',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'红色影像',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&lt;span&gt;红色影像&lt;/span&gt;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id="three" class="three"&gt;&lt;/canvas&gt;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"three/examples/jsm/controls/OrbitControls";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mounted()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scene = new THREE.Scene()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0.1,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canvas = document.getElementById('three')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renderer = new THREE.WebGL1Renderer({canvas})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renderer.setSize(window.innerWidth, window.innerHeight)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controls = new OrbitControls(camera, renderer.domElement)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controls.rotateSpeed = 0.2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controls.enableZoom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controls.enablePan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camera.position.set(-0.1, 0,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controls.update()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geometry = new THREE.SphereGeometry(50, 32, 32)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texture = new THREE.TextureLoader().load('/static/pano.jpg')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texture.wrapS = THREE.RepeatWrapping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texture.repeat.x 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sphere = new THREE.Mesh(geometry, 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render()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requestAnimationFrame(render)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renderer.render(scene,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rayCaster = new THREE.Raycaster()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onClick(e)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canvas.addEventListener('click', onClick)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point = new THREE.Vector3(48, 1 - 11, -3)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spriteMap = new THREE.TextureLoader().load('/static/info.png')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 = new THREE.Sprite(spriteMaterial)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sprite.name = `Point(${point.x}, ${point.y}, ${point.z})`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sprite.position.copy(point.clone().normalize().multiplyScalar(30))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scene.add(sprite)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rayCaster.intersectObjects([sprite])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let p = intersects[0].object.position.clone().project(camera)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canvas.classList.add('is-active')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canvas.innerHTML = intersects[0].object.name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canvas.classList.remove('is-active')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canvas.addEventListener('mousemove', onMouseMove)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isImage: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get360List(page,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&lt;span&gt;3D展馆&lt;/span&gt;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 @click="handDisplay(item.nid,item.title)"&gt;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:src="'/api'+item.url"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sz w:val="20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7BQvWAAAABwEAAA8AAAAAAAAAAQAgAAAAIgAAAGRycy9kb3ducmV2&#10;LnhtbFBLAQIUABQAAAAIAIdO4kDVZB2vNwIAAGEEAAAOAAAAAAAAAAEAIAAAACU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xxxxxxx系统</w:t>
    </w:r>
    <w:r>
      <w:rPr>
        <w:rFonts w:hint="eastAsia"/>
        <w:lang w:val="en-US" w:eastAsia="zh-CN"/>
      </w:rPr>
      <w:t xml:space="preserve"> 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红色文化数字化传承服务平台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3rmyHWAAAACAEAAA8AAAAAAAAAAQAgAAAAIgAAAGRycy9kb3ducmV2LnhtbFBL&#10;AQIUABQAAAAIAIdO4kAwiRJeMQIAAGE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6B760E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1FB62141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3227EF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C51FE2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1AE240E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2D1AFA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/>
</ds:datastoreItem>
</file>

<file path=customXml/itemProps3.xml><?xml version="1.0" encoding="utf-8"?>
<ds:datastoreItem xmlns:ds="http://schemas.openxmlformats.org/officeDocument/2006/customXml" ds:itemID="{67F71A7E-A11D-4679-8C91-6C3BCEF09AF4}">
  <ds:schemaRefs/>
</ds:datastoreItem>
</file>

<file path=customXml/itemProps4.xml><?xml version="1.0" encoding="utf-8"?>
<ds:datastoreItem xmlns:ds="http://schemas.openxmlformats.org/officeDocument/2006/customXml" ds:itemID="{DDA76064-5502-4149-8C3D-52861B62F6D2}">
  <ds:schemaRefs/>
</ds:datastoreItem>
</file>

<file path=customXml/itemProps5.xml><?xml version="1.0" encoding="utf-8"?>
<ds:datastoreItem xmlns:ds="http://schemas.openxmlformats.org/officeDocument/2006/customXml" ds:itemID="{B7CC6C79-FB17-4FB6-A5A9-4A557072FA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60</Pages>
  <Words>8906</Words>
  <Characters>63970</Characters>
  <Lines>304</Lines>
  <Paragraphs>85</Paragraphs>
  <TotalTime>62</TotalTime>
  <ScaleCrop>false</ScaleCrop>
  <LinksUpToDate>false</LinksUpToDate>
  <CharactersWithSpaces>88371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不打烊</cp:lastModifiedBy>
  <cp:lastPrinted>2019-08-12T04:30:00Z</cp:lastPrinted>
  <dcterms:modified xsi:type="dcterms:W3CDTF">2023-11-10T18:43:58Z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2052-11.1.0.15309</vt:lpwstr>
  </property>
  <property fmtid="{D5CDD505-2E9C-101B-9397-08002B2CF9AE}" pid="6" name="ICV">
    <vt:lpwstr>A00C85DC2BEC40F1A759F51FA99A2B35_13</vt:lpwstr>
  </property>
</Properties>
</file>